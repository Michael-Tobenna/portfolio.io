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3ECF2">
      <w:bookmarkStart w:id="0" w:name="_GoBack"/>
      <w:bookmarkEnd w:id="0"/>
      <w:r>
        <w:rPr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-269240</wp:posOffset>
                </wp:positionV>
                <wp:extent cx="3627755" cy="833120"/>
                <wp:effectExtent l="12700" t="12700" r="17145" b="3048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755" cy="8331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65pt;margin-top:-21.2pt;height:65.6pt;width:285.65pt;z-index:-251643904;v-text-anchor:middle;mso-width-relative:page;mso-height-relative:page;" fillcolor="#632523 [1605]" filled="t" stroked="t" coordsize="21600,21600" arcsize="0.166666666666667" o:gfxdata="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d68TnbAAAACgEAAA8AAAAAAAAAAQAgAAAAIgAAAGRy&#10;cy9kb3ducmV2LnhtbFBLAQIUABQAAAAIAIdO4kCIgvtBdAIAABEFAAAOAAAAAAAAAAEAIAAAACoB&#10;AABkcnMvZTJvRG9jLnhtbFBLBQYAAAAABgAGAFkBAAAQBgAAAAA=&#10;">
                <v:fill on="t" focussize="0,0"/>
                <v:stroke weight="2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-249555</wp:posOffset>
                </wp:positionV>
                <wp:extent cx="3552825" cy="588645"/>
                <wp:effectExtent l="0" t="0" r="0" b="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58864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42F6F">
                            <w:pPr>
                              <w:wordWrap w:val="0"/>
                              <w:jc w:val="both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OHANAZOEZE 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-19.65pt;height:46.35pt;width:279.75pt;z-index:-251640832;v-text-anchor:middle;mso-width-relative:page;mso-height-relative:page;" filled="f" stroked="f" coordsize="21600,21600" arcsize="0.166666666666667" o:gfxdata="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2TIio1wAAAAoBAAAP&#10;AAAAAAAAAAEAIAAAACIAAABkcnMvZG93bnJldi54bWxQSwECFAAUAAAACACHTuJAtvlc+VICAACo&#10;BAAADgAAAAAAAAABACAAAAAmAQAAZHJzL2Uyb0RvYy54bWxQSwUGAAAAAAYABgBZAQAA6gUAAAAA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 w14:paraId="73442F6F">
                      <w:pPr>
                        <w:wordWrap w:val="0"/>
                        <w:jc w:val="both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OHANAZOEZE MICHAEL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7912735</wp:posOffset>
                </wp:positionV>
                <wp:extent cx="1712595" cy="1058545"/>
                <wp:effectExtent l="0" t="0" r="20955" b="2730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595" cy="1058545"/>
                          <a:chOff x="0" y="634621"/>
                          <a:chExt cx="1149422" cy="710899"/>
                        </a:xfrm>
                      </wpg:grpSpPr>
                      <wps:wsp>
                        <wps:cNvPr id="72" name="矩形 65"/>
                        <wps:cNvSpPr/>
                        <wps:spPr>
                          <a:xfrm>
                            <a:off x="0" y="634621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矩形 66"/>
                        <wps:cNvSpPr/>
                        <wps:spPr>
                          <a:xfrm>
                            <a:off x="0" y="955344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矩形 67"/>
                        <wps:cNvSpPr/>
                        <wps:spPr>
                          <a:xfrm>
                            <a:off x="0" y="1276066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矩形 70"/>
                        <wps:cNvSpPr/>
                        <wps:spPr>
                          <a:xfrm>
                            <a:off x="307075" y="634621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矩形 71"/>
                        <wps:cNvSpPr/>
                        <wps:spPr>
                          <a:xfrm>
                            <a:off x="307075" y="955344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矩形 72"/>
                        <wps:cNvSpPr/>
                        <wps:spPr>
                          <a:xfrm>
                            <a:off x="307075" y="1276066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矩形 75"/>
                        <wps:cNvSpPr/>
                        <wps:spPr>
                          <a:xfrm>
                            <a:off x="614149" y="634621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矩形 76"/>
                        <wps:cNvSpPr/>
                        <wps:spPr>
                          <a:xfrm>
                            <a:off x="614149" y="955344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矩形 77"/>
                        <wps:cNvSpPr/>
                        <wps:spPr>
                          <a:xfrm>
                            <a:off x="614149" y="1276066"/>
                            <a:ext cx="228198" cy="6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矩形 80"/>
                        <wps:cNvSpPr/>
                        <wps:spPr>
                          <a:xfrm>
                            <a:off x="921224" y="634621"/>
                            <a:ext cx="228198" cy="6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矩形 81"/>
                        <wps:cNvSpPr/>
                        <wps:spPr>
                          <a:xfrm>
                            <a:off x="921224" y="955344"/>
                            <a:ext cx="228198" cy="6945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矩形 82"/>
                        <wps:cNvSpPr/>
                        <wps:spPr>
                          <a:xfrm>
                            <a:off x="921224" y="1276066"/>
                            <a:ext cx="228198" cy="6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1pt;margin-top:623.05pt;height:83.35pt;width:134.85pt;z-index:251686912;mso-width-relative:page;mso-height-relative:page;" coordorigin="0,634621" coordsize="1149422,710899" o:gfxdata="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Wu8a93AAAAAwBAAAP&#10;AAAAAAAAAAEAIAAAACIAAABkcnMvZG93bnJldi54bWxQSwECFAAUAAAACACHTuJAKQqT9moDAAB8&#10;HQAADgAAAAAAAAABACAAAAArAQAAZHJzL2Uyb0RvYy54bWxQSwUGAAAAAAYABgBZAQAABwcAAAAA&#10;">
                <o:lock v:ext="edit" aspectratio="f"/>
                <v:rect id="矩形 65" o:spid="_x0000_s1026" o:spt="1" style="position:absolute;left:0;top:634621;height:69454;width:228198;v-text-anchor:middle;" fillcolor="#953735 [2405]" filled="t" stroked="t" coordsize="21600,21600" o:gfxdata="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IAK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66" o:spid="_x0000_s1026" o:spt="1" style="position:absolute;left:0;top:955344;height:69454;width:228198;v-text-anchor:middle;" fillcolor="#953735 [2405]" filled="t" stroked="t" coordsize="21600,21600" o:gfxdata="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EpT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67" o:spid="_x0000_s1026" o:spt="1" style="position:absolute;left:0;top:1276066;height:69454;width:228198;v-text-anchor:middle;" fillcolor="#953735 [2405]" filled="t" stroked="t" coordsize="21600,21600" o:gfxdata="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tPU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70" o:spid="_x0000_s1026" o:spt="1" style="position:absolute;left:307075;top:634621;height:69454;width:228198;v-text-anchor:middle;" fillcolor="#953735 [2405]" filled="t" stroked="t" coordsize="21600,21600" o:gfxdata="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/oz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71" o:spid="_x0000_s1026" o:spt="1" style="position:absolute;left:307075;top:955344;height:69454;width:228198;v-text-anchor:middle;" fillcolor="#953735 [2405]" filled="t" stroked="t" coordsize="21600,21600" o:gfxdata="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IDdKugAAANsA&#10;AAAPAAAAAAAAAAEAIAAAACIAAABkcnMvZG93bnJldi54bWxQSwECFAAUAAAACACHTuJAMy8FnjsA&#10;AAA5AAAAEAAAAAAAAAABACAAAAAJAQAAZHJzL3NoYXBleG1sLnhtbFBLBQYAAAAABgAGAFsBAACz&#10;AwAAAAA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72" o:spid="_x0000_s1026" o:spt="1" style="position:absolute;left:307075;top:1276066;height:69454;width:228198;v-text-anchor:middle;" fillcolor="#953735 [2405]" filled="t" stroked="t" coordsize="21600,21600" o:gfxdata="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kt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75" o:spid="_x0000_s1026" o:spt="1" style="position:absolute;left:614149;top:634621;height:69454;width:228198;v-text-anchor:middle;" fillcolor="#953735 [2405]" filled="t" stroked="t" coordsize="21600,21600" o:gfxdata="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dcI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76" o:spid="_x0000_s1026" o:spt="1" style="position:absolute;left:614149;top:955344;height:69454;width:228198;v-text-anchor:middle;" fillcolor="#953735 [2405]" filled="t" stroked="t" coordsize="21600,21600" o:gfxdata="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1HVHLsAAADb&#10;AAAADwAAAAAAAAABACAAAAAiAAAAZHJzL2Rvd25yZXYueG1sUEsBAhQAFAAAAAgAh07iQDMvBZ47&#10;AAAAOQAAABAAAAAAAAAAAQAgAAAACgEAAGRycy9zaGFwZXhtbC54bWxQSwUGAAAAAAYABgBbAQAA&#10;tAMAAAAA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77" o:spid="_x0000_s1026" o:spt="1" style="position:absolute;left:614149;top:1276066;height:69454;width:228198;v-text-anchor:middle;" filled="f" stroked="t" coordsize="21600,21600" o:gfxdata="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FD6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948A54 [1614]" joinstyle="round"/>
                  <v:imagedata o:title=""/>
                  <o:lock v:ext="edit" aspectratio="f"/>
                </v:rect>
                <v:rect id="矩形 80" o:spid="_x0000_s1026" o:spt="1" style="position:absolute;left:921224;top:634621;height:69454;width:228198;v-text-anchor:middle;" filled="f" stroked="t" coordsize="21600,21600" o:gfxdata="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Xkd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948A54 [1614]" joinstyle="round"/>
                  <v:imagedata o:title=""/>
                  <o:lock v:ext="edit" aspectratio="f"/>
                </v:rect>
                <v:rect id="矩形 81" o:spid="_x0000_s1026" o:spt="1" style="position:absolute;left:921224;top:955344;height:69454;width:228198;v-text-anchor:middle;" fillcolor="#953735 [2405]" filled="t" stroked="t" coordsize="21600,21600" o:gfxdata="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9UdtugAAANsA&#10;AAAPAAAAAAAAAAEAIAAAACIAAABkcnMvZG93bnJldi54bWxQSwECFAAUAAAACACHTuJAMy8FnjsA&#10;AAA5AAAAEAAAAAAAAAABACAAAAAJAQAAZHJzL3NoYXBleG1sLnhtbFBLBQYAAAAABgAGAFsBAACz&#10;AwAAAAA=&#10;">
                  <v:fill on="t" focussize="0,0"/>
                  <v:stroke color="#948A54 [1614]" joinstyle="round"/>
                  <v:imagedata o:title=""/>
                  <o:lock v:ext="edit" aspectratio="f"/>
                </v:rect>
                <v:rect id="矩形 82" o:spid="_x0000_s1026" o:spt="1" style="position:absolute;left:921224;top:1276066;height:69454;width:228198;v-text-anchor:middle;" filled="f" stroked="t" coordsize="21600,21600" o:gfxdata="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KA6ugAAANsA&#10;AAAPAAAAAAAAAAEAIAAAACIAAABkcnMvZG93bnJldi54bWxQSwECFAAUAAAACACHTuJAMy8FnjsA&#10;AAA5AAAAEAAAAAAAAAABACAAAAAJAQAAZHJzL3NoYXBleG1sLnhtbFBLBQYAAAAABgAGAFsBAACz&#10;AwAAAAA=&#10;">
                  <v:fill on="f" focussize="0,0"/>
                  <v:stroke color="#948A54 [161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ge">
                  <wp:posOffset>8249285</wp:posOffset>
                </wp:positionV>
                <wp:extent cx="4757420" cy="1677035"/>
                <wp:effectExtent l="0" t="4445" r="508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20" cy="1677216"/>
                          <a:chOff x="-62234" y="7620"/>
                          <a:chExt cx="4758059" cy="1857109"/>
                        </a:xfrm>
                      </wpg:grpSpPr>
                      <wps:wsp>
                        <wps:cNvPr id="13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68578" y="7620"/>
                            <a:ext cx="226800" cy="226800"/>
                          </a:xfrm>
                          <a:custGeom>
                            <a:avLst/>
                            <a:gdLst>
                              <a:gd name="T0" fmla="*/ 0 w 239"/>
                              <a:gd name="T1" fmla="*/ 0 h 241"/>
                              <a:gd name="T2" fmla="*/ 239 w 239"/>
                              <a:gd name="T3" fmla="*/ 0 h 241"/>
                              <a:gd name="T4" fmla="*/ 239 w 239"/>
                              <a:gd name="T5" fmla="*/ 241 h 241"/>
                              <a:gd name="T6" fmla="*/ 0 w 239"/>
                              <a:gd name="T7" fmla="*/ 241 h 241"/>
                              <a:gd name="T8" fmla="*/ 0 w 239"/>
                              <a:gd name="T9" fmla="*/ 0 h 241"/>
                              <a:gd name="T10" fmla="*/ 0 w 239"/>
                              <a:gd name="T11" fmla="*/ 0 h 241"/>
                              <a:gd name="T12" fmla="*/ 12 w 239"/>
                              <a:gd name="T13" fmla="*/ 12 h 241"/>
                              <a:gd name="T14" fmla="*/ 12 w 239"/>
                              <a:gd name="T15" fmla="*/ 228 h 241"/>
                              <a:gd name="T16" fmla="*/ 226 w 239"/>
                              <a:gd name="T17" fmla="*/ 228 h 241"/>
                              <a:gd name="T18" fmla="*/ 226 w 239"/>
                              <a:gd name="T19" fmla="*/ 12 h 241"/>
                              <a:gd name="T20" fmla="*/ 12 w 239"/>
                              <a:gd name="T21" fmla="*/ 12 h 241"/>
                              <a:gd name="T22" fmla="*/ 12 w 239"/>
                              <a:gd name="T23" fmla="*/ 12 h 241"/>
                              <a:gd name="T24" fmla="*/ 66 w 239"/>
                              <a:gd name="T25" fmla="*/ 43 h 241"/>
                              <a:gd name="T26" fmla="*/ 83 w 239"/>
                              <a:gd name="T27" fmla="*/ 43 h 241"/>
                              <a:gd name="T28" fmla="*/ 102 w 239"/>
                              <a:gd name="T29" fmla="*/ 65 h 241"/>
                              <a:gd name="T30" fmla="*/ 102 w 239"/>
                              <a:gd name="T31" fmla="*/ 85 h 241"/>
                              <a:gd name="T32" fmla="*/ 156 w 239"/>
                              <a:gd name="T33" fmla="*/ 138 h 241"/>
                              <a:gd name="T34" fmla="*/ 178 w 239"/>
                              <a:gd name="T35" fmla="*/ 138 h 241"/>
                              <a:gd name="T36" fmla="*/ 195 w 239"/>
                              <a:gd name="T37" fmla="*/ 155 h 241"/>
                              <a:gd name="T38" fmla="*/ 195 w 239"/>
                              <a:gd name="T39" fmla="*/ 175 h 241"/>
                              <a:gd name="T40" fmla="*/ 178 w 239"/>
                              <a:gd name="T41" fmla="*/ 155 h 241"/>
                              <a:gd name="T42" fmla="*/ 153 w 239"/>
                              <a:gd name="T43" fmla="*/ 175 h 241"/>
                              <a:gd name="T44" fmla="*/ 173 w 239"/>
                              <a:gd name="T45" fmla="*/ 197 h 241"/>
                              <a:gd name="T46" fmla="*/ 156 w 239"/>
                              <a:gd name="T47" fmla="*/ 197 h 241"/>
                              <a:gd name="T48" fmla="*/ 136 w 239"/>
                              <a:gd name="T49" fmla="*/ 172 h 241"/>
                              <a:gd name="T50" fmla="*/ 139 w 239"/>
                              <a:gd name="T51" fmla="*/ 155 h 241"/>
                              <a:gd name="T52" fmla="*/ 85 w 239"/>
                              <a:gd name="T53" fmla="*/ 99 h 241"/>
                              <a:gd name="T54" fmla="*/ 63 w 239"/>
                              <a:gd name="T55" fmla="*/ 102 h 241"/>
                              <a:gd name="T56" fmla="*/ 44 w 239"/>
                              <a:gd name="T57" fmla="*/ 82 h 241"/>
                              <a:gd name="T58" fmla="*/ 44 w 239"/>
                              <a:gd name="T59" fmla="*/ 65 h 241"/>
                              <a:gd name="T60" fmla="*/ 66 w 239"/>
                              <a:gd name="T61" fmla="*/ 85 h 241"/>
                              <a:gd name="T62" fmla="*/ 85 w 239"/>
                              <a:gd name="T63" fmla="*/ 68 h 241"/>
                              <a:gd name="T64" fmla="*/ 66 w 239"/>
                              <a:gd name="T65" fmla="*/ 43 h 241"/>
                              <a:gd name="T66" fmla="*/ 66 w 239"/>
                              <a:gd name="T67" fmla="*/ 43 h 241"/>
                              <a:gd name="T68" fmla="*/ 66 w 239"/>
                              <a:gd name="T69" fmla="*/ 43 h 241"/>
                              <a:gd name="T70" fmla="*/ 170 w 239"/>
                              <a:gd name="T71" fmla="*/ 53 h 241"/>
                              <a:gd name="T72" fmla="*/ 170 w 239"/>
                              <a:gd name="T73" fmla="*/ 60 h 241"/>
                              <a:gd name="T74" fmla="*/ 129 w 239"/>
                              <a:gd name="T75" fmla="*/ 99 h 241"/>
                              <a:gd name="T76" fmla="*/ 139 w 239"/>
                              <a:gd name="T77" fmla="*/ 109 h 241"/>
                              <a:gd name="T78" fmla="*/ 178 w 239"/>
                              <a:gd name="T79" fmla="*/ 70 h 241"/>
                              <a:gd name="T80" fmla="*/ 185 w 239"/>
                              <a:gd name="T81" fmla="*/ 70 h 241"/>
                              <a:gd name="T82" fmla="*/ 195 w 239"/>
                              <a:gd name="T83" fmla="*/ 51 h 241"/>
                              <a:gd name="T84" fmla="*/ 190 w 239"/>
                              <a:gd name="T85" fmla="*/ 43 h 241"/>
                              <a:gd name="T86" fmla="*/ 170 w 239"/>
                              <a:gd name="T87" fmla="*/ 53 h 241"/>
                              <a:gd name="T88" fmla="*/ 170 w 239"/>
                              <a:gd name="T89" fmla="*/ 53 h 241"/>
                              <a:gd name="T90" fmla="*/ 170 w 239"/>
                              <a:gd name="T91" fmla="*/ 53 h 241"/>
                              <a:gd name="T92" fmla="*/ 44 w 239"/>
                              <a:gd name="T93" fmla="*/ 177 h 241"/>
                              <a:gd name="T94" fmla="*/ 61 w 239"/>
                              <a:gd name="T95" fmla="*/ 197 h 241"/>
                              <a:gd name="T96" fmla="*/ 112 w 239"/>
                              <a:gd name="T97" fmla="*/ 143 h 241"/>
                              <a:gd name="T98" fmla="*/ 95 w 239"/>
                              <a:gd name="T99" fmla="*/ 126 h 241"/>
                              <a:gd name="T100" fmla="*/ 44 w 239"/>
                              <a:gd name="T101" fmla="*/ 177 h 241"/>
                              <a:gd name="T102" fmla="*/ 44 w 239"/>
                              <a:gd name="T103" fmla="*/ 177 h 241"/>
                              <a:gd name="T104" fmla="*/ 44 w 239"/>
                              <a:gd name="T105" fmla="*/ 177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39" h="241">
                                <a:moveTo>
                                  <a:pt x="0" y="0"/>
                                </a:moveTo>
                                <a:lnTo>
                                  <a:pt x="239" y="0"/>
                                </a:lnTo>
                                <a:lnTo>
                                  <a:pt x="239" y="241"/>
                                </a:lnTo>
                                <a:lnTo>
                                  <a:pt x="0" y="24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12" y="228"/>
                                </a:lnTo>
                                <a:lnTo>
                                  <a:pt x="226" y="228"/>
                                </a:lnTo>
                                <a:lnTo>
                                  <a:pt x="22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66" y="43"/>
                                </a:moveTo>
                                <a:lnTo>
                                  <a:pt x="83" y="43"/>
                                </a:lnTo>
                                <a:lnTo>
                                  <a:pt x="102" y="65"/>
                                </a:lnTo>
                                <a:lnTo>
                                  <a:pt x="102" y="85"/>
                                </a:lnTo>
                                <a:lnTo>
                                  <a:pt x="156" y="138"/>
                                </a:lnTo>
                                <a:lnTo>
                                  <a:pt x="178" y="138"/>
                                </a:lnTo>
                                <a:lnTo>
                                  <a:pt x="195" y="155"/>
                                </a:lnTo>
                                <a:lnTo>
                                  <a:pt x="195" y="175"/>
                                </a:lnTo>
                                <a:lnTo>
                                  <a:pt x="178" y="155"/>
                                </a:lnTo>
                                <a:lnTo>
                                  <a:pt x="153" y="175"/>
                                </a:lnTo>
                                <a:lnTo>
                                  <a:pt x="173" y="197"/>
                                </a:lnTo>
                                <a:lnTo>
                                  <a:pt x="156" y="197"/>
                                </a:lnTo>
                                <a:lnTo>
                                  <a:pt x="136" y="172"/>
                                </a:lnTo>
                                <a:lnTo>
                                  <a:pt x="139" y="155"/>
                                </a:lnTo>
                                <a:lnTo>
                                  <a:pt x="85" y="99"/>
                                </a:lnTo>
                                <a:lnTo>
                                  <a:pt x="63" y="102"/>
                                </a:lnTo>
                                <a:lnTo>
                                  <a:pt x="44" y="82"/>
                                </a:lnTo>
                                <a:lnTo>
                                  <a:pt x="44" y="65"/>
                                </a:lnTo>
                                <a:lnTo>
                                  <a:pt x="66" y="85"/>
                                </a:lnTo>
                                <a:lnTo>
                                  <a:pt x="85" y="68"/>
                                </a:lnTo>
                                <a:lnTo>
                                  <a:pt x="66" y="43"/>
                                </a:lnTo>
                                <a:lnTo>
                                  <a:pt x="66" y="43"/>
                                </a:lnTo>
                                <a:lnTo>
                                  <a:pt x="66" y="43"/>
                                </a:lnTo>
                                <a:close/>
                                <a:moveTo>
                                  <a:pt x="170" y="53"/>
                                </a:moveTo>
                                <a:lnTo>
                                  <a:pt x="170" y="60"/>
                                </a:lnTo>
                                <a:lnTo>
                                  <a:pt x="129" y="99"/>
                                </a:lnTo>
                                <a:lnTo>
                                  <a:pt x="139" y="109"/>
                                </a:lnTo>
                                <a:lnTo>
                                  <a:pt x="178" y="70"/>
                                </a:lnTo>
                                <a:lnTo>
                                  <a:pt x="185" y="70"/>
                                </a:lnTo>
                                <a:lnTo>
                                  <a:pt x="195" y="51"/>
                                </a:lnTo>
                                <a:lnTo>
                                  <a:pt x="190" y="43"/>
                                </a:lnTo>
                                <a:lnTo>
                                  <a:pt x="170" y="53"/>
                                </a:lnTo>
                                <a:lnTo>
                                  <a:pt x="170" y="53"/>
                                </a:lnTo>
                                <a:lnTo>
                                  <a:pt x="170" y="53"/>
                                </a:lnTo>
                                <a:close/>
                                <a:moveTo>
                                  <a:pt x="44" y="177"/>
                                </a:moveTo>
                                <a:lnTo>
                                  <a:pt x="61" y="197"/>
                                </a:lnTo>
                                <a:lnTo>
                                  <a:pt x="112" y="143"/>
                                </a:lnTo>
                                <a:lnTo>
                                  <a:pt x="95" y="126"/>
                                </a:lnTo>
                                <a:lnTo>
                                  <a:pt x="44" y="177"/>
                                </a:lnTo>
                                <a:lnTo>
                                  <a:pt x="44" y="177"/>
                                </a:lnTo>
                                <a:lnTo>
                                  <a:pt x="44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00" name="组合 100"/>
                        <wpg:cNvGrpSpPr/>
                        <wpg:grpSpPr>
                          <a:xfrm>
                            <a:off x="-62234" y="111177"/>
                            <a:ext cx="4758059" cy="1753552"/>
                            <a:chOff x="-62242" y="102413"/>
                            <a:chExt cx="4758601" cy="1754306"/>
                          </a:xfrm>
                        </wpg:grpSpPr>
                        <wps:wsp>
                          <wps:cNvPr id="10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2413"/>
                              <a:ext cx="2318648" cy="4777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17BA2F4">
                                <w:pPr>
                                  <w:snapToGrid w:val="0"/>
                                  <w:rPr>
                                    <w:rFonts w:ascii="Calibri" w:hAnsi="Calibri" w:eastAsia="Microsoft YaHei" w:cs="Calibri"/>
                                    <w:b/>
                                    <w:color w:val="632523" w:themeColor="accent2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eastAsia="Microsoft YaHei" w:cs="Calibri"/>
                                    <w:b/>
                                    <w:color w:val="632523" w:themeColor="accent2" w:themeShade="80"/>
                                    <w:sz w:val="28"/>
                                    <w:szCs w:val="28"/>
                                  </w:rPr>
                                  <w:t>EXPERITIES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2" name="直接连接符 102"/>
                          <wps:cNvCnPr/>
                          <wps:spPr>
                            <a:xfrm>
                              <a:off x="990713" y="263207"/>
                              <a:ext cx="370564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直接连接符 103"/>
                          <wps:cNvCnPr/>
                          <wps:spPr>
                            <a:xfrm>
                              <a:off x="4469588" y="263347"/>
                              <a:ext cx="2264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66" y="545420"/>
                              <a:ext cx="2142387" cy="3172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552FDCF">
                                <w:pPr>
                                  <w:snapToGrid w:val="0"/>
                                  <w:rPr>
                                    <w:rFonts w:hint="default"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Graphics Designing</w:t>
                                </w:r>
                              </w:p>
                              <w:p w14:paraId="3D194B6E">
                                <w:pPr>
                                  <w:snapToGrid w:val="0"/>
                                  <w:rPr>
                                    <w:rFonts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7943" y="1576058"/>
                              <a:ext cx="1761927" cy="2806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5D1AD4A">
                                <w:pPr>
                                  <w:snapToGrid w:val="0"/>
                                  <w:rPr>
                                    <w:rFonts w:hint="default"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Machine Learning</w:t>
                                </w:r>
                              </w:p>
                              <w:p w14:paraId="373F058C">
                                <w:pPr>
                                  <w:snapToGrid w:val="0"/>
                                  <w:rPr>
                                    <w:rFonts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2242" y="940175"/>
                              <a:ext cx="2219876" cy="5275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C273BB5">
                                <w:pPr>
                                  <w:snapToGrid w:val="0"/>
                                  <w:rPr>
                                    <w:rFonts w:hint="default"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Web design &amp;development</w:t>
                                </w:r>
                              </w:p>
                              <w:p w14:paraId="5588CA9D">
                                <w:pPr>
                                  <w:snapToGrid w:val="0"/>
                                  <w:rPr>
                                    <w:rFonts w:ascii="Calibri" w:hAnsi="Calibri" w:eastAsia="Microsoft YaHei" w:cs="Calibri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-62.3pt;margin-top:649.55pt;height:132.05pt;width:374.6pt;mso-position-vertical-relative:page;z-index:251667456;mso-width-relative:page;mso-height-relative:page;" coordorigin="-62234,7620" coordsize="4758059,1857108" o:gfxdata="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">
                <o:lock v:ext="edit" aspectratio="f"/>
                <v:shape id="Freeform 13" o:spid="_x0000_s1026" o:spt="100" style="position:absolute;left:4468578;top:7620;height:226800;width:226800;" fillcolor="#632523 [1605]" filled="t" stroked="t" coordsize="239,241" o:gfxdata="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MZzr4A&#10;AADcAAAADwAAAAAAAAABACAAAAAiAAAAZHJzL2Rvd25yZXYueG1sUEsBAhQAFAAAAAgAh07iQDMv&#10;BZ47AAAAOQAAABAAAAAAAAAAAQAgAAAADQEAAGRycy9zaGFwZXhtbC54bWxQSwUGAAAAAAYABgBb&#10;AQAAtwMAAAAA&#10;" path="m0,0l239,0,239,241,0,241,0,0,0,0xm12,12l12,228,226,228,226,12,12,12,12,12xm66,43l83,43,102,65,102,85,156,138,178,138,195,155,195,175,178,155,153,175,173,197,156,197,136,172,139,155,85,99,63,102,44,82,44,65,66,85,85,68,66,43,66,43,66,43xm170,53l170,60,129,99,139,109,178,70,185,70,195,51,190,43,170,53,170,53,170,53xm44,177l61,197,112,143,95,126,44,177,44,177,44,177xe">
                  <v:path o:connectlocs="0,0;226800,0;226800,226800;0,226800;0,0;0,0;11387,11292;11387,214565;214463,214565;214463,11292;11387,11292;11387,11292;62630,40466;78763,40466;96793,61170;96793,79991;148036,129868;168913,129868;185046,145867;185046,164688;168913,145867;145189,164688;164169,185392;148036,185392;129057,161865;131904,145867;80661,93166;59784,95990;41753,77168;41753,61170;62630,79991;80661,63993;62630,40466;62630,40466;62630,40466;161322,49877;161322,56464;122415,93166;131904,102577;168913,65875;175556,65875;185046,47995;180301,40466;161322,49877;161322,49877;161322,49877;41753,166570;57886,185392;106282,134574;90150,118575;41753,166570;41753,166570;41753,166570" o:connectangles="0,0,0,0,0,0,0,0,0,0,0,0,0,0,0,0,0,0,0,0,0,0,0,0,0,0,0,0,0,0,0,0,0,0,0,0,0,0,0,0,0,0,0,0,0,0,0,0,0,0,0,0,0"/>
                  <v:fill on="t" focussize="0,0"/>
                  <v:stroke color="#632523 [1605]" joinstyle="round"/>
                  <v:imagedata o:title=""/>
                  <o:lock v:ext="edit" aspectratio="t"/>
                </v:shape>
                <v:group id="组合 100" o:spid="_x0000_s1026" o:spt="203" style="position:absolute;left:-62234;top:111177;height:1753551;width:4758059;" coordorigin="-62242,102413" coordsize="4758601,1754306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102413;height:477772;width:2318648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217BA2F4">
                          <w:pPr>
                            <w:snapToGrid w:val="0"/>
                            <w:rPr>
                              <w:rFonts w:ascii="Calibri" w:hAnsi="Calibri" w:eastAsia="Microsoft YaHei" w:cs="Calibri"/>
                              <w:b/>
                              <w:color w:val="632523" w:themeColor="accent2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eastAsia="Microsoft YaHei" w:cs="Calibri"/>
                              <w:b/>
                              <w:color w:val="632523" w:themeColor="accent2" w:themeShade="80"/>
                              <w:sz w:val="28"/>
                              <w:szCs w:val="28"/>
                            </w:rPr>
                            <w:t>EXPERITIES</w:t>
                          </w:r>
                        </w:p>
                      </w:txbxContent>
                    </v:textbox>
                  </v:shape>
                  <v:line id="直接连接符 102" o:spid="_x0000_s1026" o:spt="20" style="position:absolute;left:990713;top:263207;height:0;width:3705646;" filled="f" stroked="t" coordsize="21600,21600" o:gfxdata="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qtK+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4A452A [814]" joinstyle="round"/>
                    <v:imagedata o:title=""/>
                    <o:lock v:ext="edit" aspectratio="f"/>
                  </v:line>
                  <v:line id="直接连接符 103" o:spid="_x0000_s1026" o:spt="20" style="position:absolute;left:4469588;top:263347;height:0;width:226491;" filled="f" stroked="t" coordsize="21600,21600" o:gfxdata="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kHy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632523 [1605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10166;top:545420;height:317272;width:2142387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552FDCF">
                          <w:pPr>
                            <w:snapToGrid w:val="0"/>
                            <w:rPr>
                              <w:rFonts w:hint="default"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Graphics Designing</w:t>
                          </w:r>
                        </w:p>
                        <w:p w14:paraId="3D194B6E">
                          <w:pPr>
                            <w:snapToGrid w:val="0"/>
                            <w:rPr>
                              <w:rFonts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27943;top:1576058;height:280661;width:1761927;" filled="f" stroked="f" coordsize="21600,21600" o:gfxdata="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sl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35D1AD4A">
                          <w:pPr>
                            <w:snapToGrid w:val="0"/>
                            <w:rPr>
                              <w:rFonts w:hint="default"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Machine Learning</w:t>
                          </w:r>
                        </w:p>
                        <w:p w14:paraId="373F058C">
                          <w:pPr>
                            <w:snapToGrid w:val="0"/>
                            <w:rPr>
                              <w:rFonts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62242;top:940175;height:527558;width:2219876;" filled="f" stroked="f" coordsize="21600,21600" o:gfxdata="UEsDBAoAAAAAAIdO4kAAAAAAAAAAAAAAAAAEAAAAZHJzL1BLAwQUAAAACACHTuJApeeAGbkAAADc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qyk8n4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ngBm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C273BB5">
                          <w:pPr>
                            <w:snapToGrid w:val="0"/>
                            <w:rPr>
                              <w:rFonts w:hint="default"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Web design &amp;development</w:t>
                          </w:r>
                        </w:p>
                        <w:p w14:paraId="5588CA9D">
                          <w:pPr>
                            <w:snapToGrid w:val="0"/>
                            <w:rPr>
                              <w:rFonts w:ascii="Calibri" w:hAnsi="Calibri" w:eastAsia="Microsoft YaHei" w:cs="Calibri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5215255</wp:posOffset>
                </wp:positionV>
                <wp:extent cx="4707890" cy="2897505"/>
                <wp:effectExtent l="0" t="0" r="16510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2897505"/>
                          <a:chOff x="0" y="186242"/>
                          <a:chExt cx="4708751" cy="2124965"/>
                        </a:xfrm>
                      </wpg:grpSpPr>
                      <wps:wsp>
                        <wps:cNvPr id="13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71740" y="186242"/>
                            <a:ext cx="237011" cy="178178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99"/>
                              <a:gd name="T2" fmla="*/ 99 w 99"/>
                              <a:gd name="T3" fmla="*/ 0 h 99"/>
                              <a:gd name="T4" fmla="*/ 99 w 99"/>
                              <a:gd name="T5" fmla="*/ 99 h 99"/>
                              <a:gd name="T6" fmla="*/ 0 w 99"/>
                              <a:gd name="T7" fmla="*/ 99 h 99"/>
                              <a:gd name="T8" fmla="*/ 0 w 99"/>
                              <a:gd name="T9" fmla="*/ 0 h 99"/>
                              <a:gd name="T10" fmla="*/ 5 w 99"/>
                              <a:gd name="T11" fmla="*/ 5 h 99"/>
                              <a:gd name="T12" fmla="*/ 5 w 99"/>
                              <a:gd name="T13" fmla="*/ 94 h 99"/>
                              <a:gd name="T14" fmla="*/ 93 w 99"/>
                              <a:gd name="T15" fmla="*/ 94 h 99"/>
                              <a:gd name="T16" fmla="*/ 93 w 99"/>
                              <a:gd name="T17" fmla="*/ 5 h 99"/>
                              <a:gd name="T18" fmla="*/ 5 w 99"/>
                              <a:gd name="T19" fmla="*/ 5 h 99"/>
                              <a:gd name="T20" fmla="*/ 79 w 99"/>
                              <a:gd name="T21" fmla="*/ 41 h 99"/>
                              <a:gd name="T22" fmla="*/ 79 w 99"/>
                              <a:gd name="T23" fmla="*/ 52 h 99"/>
                              <a:gd name="T24" fmla="*/ 82 w 99"/>
                              <a:gd name="T25" fmla="*/ 54 h 99"/>
                              <a:gd name="T26" fmla="*/ 77 w 99"/>
                              <a:gd name="T27" fmla="*/ 60 h 99"/>
                              <a:gd name="T28" fmla="*/ 72 w 99"/>
                              <a:gd name="T29" fmla="*/ 55 h 99"/>
                              <a:gd name="T30" fmla="*/ 75 w 99"/>
                              <a:gd name="T31" fmla="*/ 52 h 99"/>
                              <a:gd name="T32" fmla="*/ 75 w 99"/>
                              <a:gd name="T33" fmla="*/ 43 h 99"/>
                              <a:gd name="T34" fmla="*/ 53 w 99"/>
                              <a:gd name="T35" fmla="*/ 52 h 99"/>
                              <a:gd name="T36" fmla="*/ 44 w 99"/>
                              <a:gd name="T37" fmla="*/ 52 h 99"/>
                              <a:gd name="T38" fmla="*/ 18 w 99"/>
                              <a:gd name="T39" fmla="*/ 42 h 99"/>
                              <a:gd name="T40" fmla="*/ 18 w 99"/>
                              <a:gd name="T41" fmla="*/ 36 h 99"/>
                              <a:gd name="T42" fmla="*/ 43 w 99"/>
                              <a:gd name="T43" fmla="*/ 26 h 99"/>
                              <a:gd name="T44" fmla="*/ 52 w 99"/>
                              <a:gd name="T45" fmla="*/ 26 h 99"/>
                              <a:gd name="T46" fmla="*/ 79 w 99"/>
                              <a:gd name="T47" fmla="*/ 36 h 99"/>
                              <a:gd name="T48" fmla="*/ 79 w 99"/>
                              <a:gd name="T49" fmla="*/ 41 h 99"/>
                              <a:gd name="T50" fmla="*/ 54 w 99"/>
                              <a:gd name="T51" fmla="*/ 56 h 99"/>
                              <a:gd name="T52" fmla="*/ 67 w 99"/>
                              <a:gd name="T53" fmla="*/ 50 h 99"/>
                              <a:gd name="T54" fmla="*/ 67 w 99"/>
                              <a:gd name="T55" fmla="*/ 68 h 99"/>
                              <a:gd name="T56" fmla="*/ 48 w 99"/>
                              <a:gd name="T57" fmla="*/ 75 h 99"/>
                              <a:gd name="T58" fmla="*/ 29 w 99"/>
                              <a:gd name="T59" fmla="*/ 68 h 99"/>
                              <a:gd name="T60" fmla="*/ 29 w 99"/>
                              <a:gd name="T61" fmla="*/ 52 h 99"/>
                              <a:gd name="T62" fmla="*/ 43 w 99"/>
                              <a:gd name="T63" fmla="*/ 56 h 99"/>
                              <a:gd name="T64" fmla="*/ 54 w 99"/>
                              <a:gd name="T65" fmla="*/ 56 h 99"/>
                              <a:gd name="T66" fmla="*/ 54 w 99"/>
                              <a:gd name="T67" fmla="*/ 56 h 99"/>
                              <a:gd name="T68" fmla="*/ 54 w 99"/>
                              <a:gd name="T69" fmla="*/ 56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0" y="0"/>
                                </a:move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99" y="99"/>
                                  <a:pt x="99" y="99"/>
                                  <a:pt x="99" y="9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5" y="5"/>
                                </a:moveTo>
                                <a:cubicBezTo>
                                  <a:pt x="5" y="94"/>
                                  <a:pt x="5" y="94"/>
                                  <a:pt x="5" y="94"/>
                                </a:cubicBezTo>
                                <a:cubicBezTo>
                                  <a:pt x="93" y="94"/>
                                  <a:pt x="93" y="94"/>
                                  <a:pt x="93" y="94"/>
                                </a:cubicBezTo>
                                <a:cubicBezTo>
                                  <a:pt x="93" y="5"/>
                                  <a:pt x="93" y="5"/>
                                  <a:pt x="93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lose/>
                                <a:moveTo>
                                  <a:pt x="79" y="41"/>
                                </a:moveTo>
                                <a:cubicBezTo>
                                  <a:pt x="79" y="52"/>
                                  <a:pt x="79" y="52"/>
                                  <a:pt x="79" y="52"/>
                                </a:cubicBezTo>
                                <a:cubicBezTo>
                                  <a:pt x="82" y="54"/>
                                  <a:pt x="82" y="54"/>
                                  <a:pt x="82" y="54"/>
                                </a:cubicBezTo>
                                <a:cubicBezTo>
                                  <a:pt x="77" y="60"/>
                                  <a:pt x="77" y="60"/>
                                  <a:pt x="77" y="60"/>
                                </a:cubicBezTo>
                                <a:cubicBezTo>
                                  <a:pt x="72" y="55"/>
                                  <a:pt x="72" y="55"/>
                                  <a:pt x="72" y="55"/>
                                </a:cubicBezTo>
                                <a:cubicBezTo>
                                  <a:pt x="75" y="52"/>
                                  <a:pt x="75" y="52"/>
                                  <a:pt x="75" y="52"/>
                                </a:cubicBezTo>
                                <a:cubicBezTo>
                                  <a:pt x="75" y="43"/>
                                  <a:pt x="75" y="43"/>
                                  <a:pt x="75" y="43"/>
                                </a:cubicBezTo>
                                <a:cubicBezTo>
                                  <a:pt x="61" y="48"/>
                                  <a:pt x="56" y="50"/>
                                  <a:pt x="53" y="52"/>
                                </a:cubicBezTo>
                                <a:cubicBezTo>
                                  <a:pt x="50" y="53"/>
                                  <a:pt x="47" y="53"/>
                                  <a:pt x="44" y="52"/>
                                </a:cubicBezTo>
                                <a:cubicBezTo>
                                  <a:pt x="41" y="51"/>
                                  <a:pt x="26" y="45"/>
                                  <a:pt x="18" y="42"/>
                                </a:cubicBezTo>
                                <a:cubicBezTo>
                                  <a:pt x="13" y="39"/>
                                  <a:pt x="13" y="38"/>
                                  <a:pt x="18" y="36"/>
                                </a:cubicBezTo>
                                <a:cubicBezTo>
                                  <a:pt x="26" y="33"/>
                                  <a:pt x="37" y="28"/>
                                  <a:pt x="43" y="26"/>
                                </a:cubicBezTo>
                                <a:cubicBezTo>
                                  <a:pt x="47" y="25"/>
                                  <a:pt x="49" y="24"/>
                                  <a:pt x="52" y="26"/>
                                </a:cubicBezTo>
                                <a:cubicBezTo>
                                  <a:pt x="59" y="28"/>
                                  <a:pt x="72" y="33"/>
                                  <a:pt x="79" y="36"/>
                                </a:cubicBezTo>
                                <a:cubicBezTo>
                                  <a:pt x="85" y="39"/>
                                  <a:pt x="81" y="40"/>
                                  <a:pt x="79" y="41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7" y="55"/>
                                  <a:pt x="62" y="52"/>
                                  <a:pt x="67" y="50"/>
                                </a:cubicBezTo>
                                <a:cubicBezTo>
                                  <a:pt x="67" y="68"/>
                                  <a:pt x="67" y="68"/>
                                  <a:pt x="67" y="68"/>
                                </a:cubicBezTo>
                                <a:cubicBezTo>
                                  <a:pt x="67" y="68"/>
                                  <a:pt x="60" y="75"/>
                                  <a:pt x="48" y="75"/>
                                </a:cubicBezTo>
                                <a:cubicBezTo>
                                  <a:pt x="36" y="75"/>
                                  <a:pt x="29" y="68"/>
                                  <a:pt x="29" y="68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33" y="53"/>
                                  <a:pt x="38" y="54"/>
                                  <a:pt x="43" y="56"/>
                                </a:cubicBezTo>
                                <a:cubicBezTo>
                                  <a:pt x="46" y="57"/>
                                  <a:pt x="51" y="58"/>
                                  <a:pt x="54" y="56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4" y="56"/>
                                  <a:pt x="54" y="56"/>
                                  <a:pt x="54" y="56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2" name="组合 20"/>
                        <wpg:cNvGrpSpPr/>
                        <wpg:grpSpPr>
                          <a:xfrm>
                            <a:off x="0" y="240891"/>
                            <a:ext cx="4696199" cy="2070316"/>
                            <a:chOff x="0" y="113670"/>
                            <a:chExt cx="4696199" cy="2070316"/>
                          </a:xfrm>
                        </wpg:grpSpPr>
                        <wpg:grpSp>
                          <wpg:cNvPr id="23" name="组合 21"/>
                          <wpg:cNvGrpSpPr/>
                          <wpg:grpSpPr>
                            <a:xfrm>
                              <a:off x="0" y="113670"/>
                              <a:ext cx="4696199" cy="2070316"/>
                              <a:chOff x="0" y="113719"/>
                              <a:chExt cx="4696733" cy="2071194"/>
                            </a:xfrm>
                          </wpg:grpSpPr>
                          <wps:wsp>
                            <wps:cNvPr id="2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3719"/>
                                <a:ext cx="2318385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C57F91C">
                                  <w:pPr>
                                    <w:snapToGrid w:val="0"/>
                                    <w:rPr>
                                      <w:rFonts w:ascii="Calibri" w:hAnsi="Calibri" w:eastAsia="Microsoft YaHei" w:cs="Calibri"/>
                                      <w:b/>
                                      <w:color w:val="632523" w:themeColor="accent2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eastAsia="Microsoft YaHei" w:cs="Calibri"/>
                                      <w:b/>
                                      <w:color w:val="632523" w:themeColor="accent2" w:themeShade="80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直接连接符 23"/>
                            <wps:cNvCnPr/>
                            <wps:spPr>
                              <a:xfrm>
                                <a:off x="1060704" y="274653"/>
                                <a:ext cx="36356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直接连接符 25"/>
                            <wps:cNvCnPr/>
                            <wps:spPr>
                              <a:xfrm>
                                <a:off x="4469588" y="263347"/>
                                <a:ext cx="2264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6806" y="452136"/>
                                <a:ext cx="4239927" cy="17327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EC4C38D">
                                  <w:pPr>
                                    <w:snapToGrid w:val="0"/>
                                    <w:spacing w:line="240" w:lineRule="exact"/>
                                    <w:rPr>
                                      <w:rFonts w:hint="default" w:ascii="Calibri" w:hAnsi="Calibri" w:eastAsia="Microsoft YaHei" w:cs="Calibr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Microsoft YaHei" w:cs="Calibr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John Bosco Institute Of Technology(JOBITECH) Ibolo Obosi</w:t>
                                  </w:r>
                                </w:p>
                                <w:p w14:paraId="735F89C4">
                                  <w:pPr>
                                    <w:snapToGrid w:val="0"/>
                                    <w:spacing w:line="240" w:lineRule="exact"/>
                                    <w:rPr>
                                      <w:rFonts w:hint="default" w:ascii="Calibri" w:hAnsi="Calibri" w:eastAsia="Microsoft YaHei" w:cs="Calibri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Microsoft YaHei" w:cs="Calibri"/>
                                      <w:b w:val="0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Sept. 2023 till date</w:t>
                                  </w:r>
                                </w:p>
                                <w:p w14:paraId="4474ACBE">
                                  <w:pPr>
                                    <w:snapToGrid w:val="0"/>
                                    <w:spacing w:line="240" w:lineRule="exact"/>
                                    <w:rPr>
                                      <w:rFonts w:hint="default" w:ascii="Calibri" w:hAnsi="Calibri" w:eastAsia="Microsoft YaHei" w:cs="Calibri"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eastAsia="Microsoft YaHei" w:cs="Calibri"/>
                                      <w:color w:val="414141"/>
                                      <w:sz w:val="24"/>
                                      <w:szCs w:val="24"/>
                                      <w:lang w:val="en-US"/>
                                    </w:rPr>
                                    <w:t>Computer Science</w:t>
                                  </w:r>
                                </w:p>
                                <w:p w14:paraId="6C061E31">
                                  <w:pPr>
                                    <w:snapToGrid w:val="0"/>
                                    <w:spacing w:line="240" w:lineRule="exact"/>
                                    <w:rPr>
                                      <w:rFonts w:ascii="Calibri" w:hAnsi="Calibri" w:eastAsia="Microsoft YaHei" w:cs="Calibri"/>
                                      <w:color w:val="7F7F7F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eastAsia="Microsoft YaHei" w:cs="Calibri"/>
                                      <w:color w:val="7F7F7F" w:themeColor="background1" w:themeShade="80"/>
                                      <w:sz w:val="24"/>
                                      <w:szCs w:val="24"/>
                                    </w:rPr>
                                    <w:t>Major:</w:t>
                                  </w:r>
                                  <w:r>
                                    <w:rPr>
                                      <w:rFonts w:hint="default" w:ascii="Calibri" w:hAnsi="Calibri" w:eastAsia="Microsoft YaHei" w:cs="Calibri"/>
                                      <w:color w:val="7F7F7F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web design and development, graphics designing, photo and video editing,  machine learning, cyber-security.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" name="组合 27"/>
                          <wpg:cNvGrpSpPr/>
                          <wpg:grpSpPr>
                            <a:xfrm>
                              <a:off x="138303" y="541323"/>
                              <a:ext cx="75600" cy="873966"/>
                              <a:chOff x="28575" y="73150"/>
                              <a:chExt cx="75600" cy="873966"/>
                            </a:xfrm>
                          </wpg:grpSpPr>
                          <wps:wsp>
                            <wps:cNvPr id="29" name="直接连接符 28"/>
                            <wps:cNvCnPr/>
                            <wps:spPr>
                              <a:xfrm>
                                <a:off x="65143" y="95049"/>
                                <a:ext cx="0" cy="81431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椭圆 29"/>
                            <wps:cNvSpPr/>
                            <wps:spPr>
                              <a:xfrm>
                                <a:off x="28575" y="73150"/>
                                <a:ext cx="75600" cy="7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椭圆 30"/>
                            <wps:cNvSpPr/>
                            <wps:spPr>
                              <a:xfrm>
                                <a:off x="28575" y="871551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6" o:spid="_x0000_s1026" o:spt="203" style="position:absolute;left:0pt;margin-left:-58pt;margin-top:410.65pt;height:228.15pt;width:370.7pt;mso-position-vertical-relative:page;z-index:251668480;mso-width-relative:page;mso-height-relative:page;" coordorigin="0,186242" coordsize="4708751,2124965" o:gfxdata="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">
                <o:lock v:ext="edit" aspectratio="f"/>
                <v:shape id="Freeform 9" o:spid="_x0000_s1026" o:spt="100" style="position:absolute;left:4471740;top:186242;height:178178;width:237011;" fillcolor="#632523 [1605]" filled="t" stroked="f" coordsize="99,99" o:gfxdata="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Hs428AAAA&#10;3AAAAA8AAAAAAAAAAQAgAAAAIgAAAGRycy9kb3ducmV2LnhtbFBLAQIUABQAAAAIAIdO4kAzLwWe&#10;OwAAADkAAAAQAAAAAAAAAAEAIAAAAAsBAABkcnMvc2hhcGV4bWwueG1sUEsFBgAAAAAGAAYAWwEA&#10;ALUDAAAAAA==&#10;" path="m0,0c99,0,99,0,99,0c99,99,99,99,99,99c0,99,0,99,0,99c0,0,0,0,0,0xm5,5c5,94,5,94,5,94c93,94,93,94,93,94c93,5,93,5,93,5c5,5,5,5,5,5xm79,41c79,52,79,52,79,52c82,54,82,54,82,54c77,60,77,60,77,60c72,55,72,55,72,55c75,52,75,52,75,52c75,43,75,43,75,43c61,48,56,50,53,52c50,53,47,53,44,52c41,51,26,45,18,42c13,39,13,38,18,36c26,33,37,28,43,26c47,25,49,24,52,26c59,28,72,33,79,36c85,39,81,40,79,41xm54,56c57,55,62,52,67,50c67,68,67,68,67,68c67,68,60,75,48,75c36,75,29,68,29,68c29,52,29,52,29,52c33,53,38,54,43,56c46,57,51,58,54,56xm54,56c54,56,54,56,54,56e">
                  <v:path o:connectlocs="0,0;237011,0;237011,178178;0,178178;0,0;11970,8998;11970,169179;222646,169179;222646,8998;11970,8998;189129,73790;189129,93588;196312,97188;184341,107986;172371,98987;179553,93588;179553,77390;126884,93588;105338,93588;43092,75590;43092,64792;102944,46794;124490,46794;189129,64792;189129,73790;129278,100787;160401,89988;160401,122384;114914,134983;69427,122384;69427,93588;102944,100787;129278,100787;129278,100787;129278,10078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20" o:spid="_x0000_s1026" o:spt="203" style="position:absolute;left:0;top:240891;height:2070316;width:4696199;" coordorigin="0,113670" coordsize="4696199,207031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1" o:spid="_x0000_s1026" o:spt="203" style="position:absolute;left:0;top:113670;height:2070316;width:4696199;" coordorigin="0,113719" coordsize="4696733,207119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0;top:113719;height:317500;width:231838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0C57F91C">
                            <w:pPr>
                              <w:snapToGrid w:val="0"/>
                              <w:rPr>
                                <w:rFonts w:ascii="Calibri" w:hAnsi="Calibri" w:eastAsia="Microsoft YaHei" w:cs="Calibri"/>
                                <w:b/>
                                <w:color w:val="632523" w:themeColor="accen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Microsoft YaHei" w:cs="Calibri"/>
                                <w:b/>
                                <w:color w:val="632523" w:themeColor="accent2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line id="直接连接符 23" o:spid="_x0000_s1026" o:spt="20" style="position:absolute;left:1060704;top:274653;height:0;width:3635655;" filled="f" stroked="t" coordsize="21600,21600" o:gfxdata="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z05e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4A452A [814]" joinstyle="round"/>
                      <v:imagedata o:title=""/>
                      <o:lock v:ext="edit" aspectratio="f"/>
                    </v:line>
                    <v:line id="直接连接符 25" o:spid="_x0000_s1026" o:spt="20" style="position:absolute;left:4469588;top:263347;height:0;width:226491;" filled="f" stroked="t" coordsize="21600,21600" o:gfxdata="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BOe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632523 [1605]" joinstyle="round"/>
                      <v:imagedata o:title=""/>
                      <o:lock v:ext="edit" aspectratio="f"/>
                    </v:line>
                    <v:shape id="文本框 2" o:spid="_x0000_s1026" o:spt="202" type="#_x0000_t202" style="position:absolute;left:456806;top:452136;height:1732777;width:423992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7EC4C38D">
                            <w:pPr>
                              <w:snapToGrid w:val="0"/>
                              <w:spacing w:line="240" w:lineRule="exact"/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John Bosco Institute Of Technology(JOBITECH) Ibolo Obosi</w:t>
                            </w:r>
                          </w:p>
                          <w:p w14:paraId="735F89C4">
                            <w:pPr>
                              <w:snapToGrid w:val="0"/>
                              <w:spacing w:line="240" w:lineRule="exact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Sept. 2023 till date</w:t>
                            </w:r>
                          </w:p>
                          <w:p w14:paraId="4474ACBE">
                            <w:pPr>
                              <w:snapToGrid w:val="0"/>
                              <w:spacing w:line="240" w:lineRule="exact"/>
                              <w:rPr>
                                <w:rFonts w:hint="default" w:ascii="Calibri" w:hAnsi="Calibri" w:eastAsia="Microsoft YaHei" w:cs="Calibri"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color w:val="414141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</w:p>
                          <w:p w14:paraId="6C061E31">
                            <w:pPr>
                              <w:snapToGrid w:val="0"/>
                              <w:spacing w:line="240" w:lineRule="exact"/>
                              <w:rPr>
                                <w:rFonts w:ascii="Calibri" w:hAnsi="Calibri" w:eastAsia="Microsoft YaHei" w:cs="Calibri"/>
                                <w:color w:val="7F7F7F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Microsoft YaHei" w:cs="Calibri"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>Major: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design and development, graphics designing, photo and video editing,  machine learning, cyber-security.</w:t>
                            </w:r>
                          </w:p>
                        </w:txbxContent>
                      </v:textbox>
                    </v:shape>
                  </v:group>
                  <v:group id="组合 27" o:spid="_x0000_s1026" o:spt="203" style="position:absolute;left:138303;top:541323;height:873966;width:75600;" coordorigin="28575,73150" coordsize="75600,87396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接连接符 28" o:spid="_x0000_s1026" o:spt="20" style="position:absolute;left:65143;top:95049;height:814316;width:0;" filled="f" stroked="t" coordsize="21600,21600" o:gfxdata="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HUEE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A6A6A6 [2092]" joinstyle="round"/>
                      <v:imagedata o:title=""/>
                      <o:lock v:ext="edit" aspectratio="f"/>
                    </v:line>
                    <v:shape id="椭圆 29" o:spid="_x0000_s1026" o:spt="3" type="#_x0000_t3" style="position:absolute;left:28575;top:73150;height:75600;width:75600;v-text-anchor:middle;" fillcolor="#414141" filled="t" stroked="f" coordsize="21600,21600" o:gfxdata="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QpH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椭圆 30" o:spid="_x0000_s1026" o:spt="3" type="#_x0000_t3" style="position:absolute;left:28575;top:871551;height:75565;width:75565;v-text-anchor:middle;" fillcolor="#414141" filled="t" stroked="f" coordsize="21600,21600" o:gfxdata="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cAe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1687195</wp:posOffset>
                </wp:positionV>
                <wp:extent cx="4145915" cy="28289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30D519">
                            <w:pPr>
                              <w:snapToGrid w:val="0"/>
                              <w:spacing w:line="240" w:lineRule="exact"/>
                              <w:rPr>
                                <w:rFonts w:hint="default" w:ascii="Calibri" w:hAnsi="Calibri" w:eastAsia="Microsoft YaHei" w:cs="Calibri"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 don’t have any work experience yet as I’m still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35pt;margin-top:132.85pt;height:222.75pt;width:326.45pt;z-index:251670528;mso-width-relative:page;mso-height-relative:page;" filled="f" stroked="f" coordsize="21600,21600" o:gfxdata="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8EsZr&#10;2AAAAAsBAAAPAAAAAAAAAAEAIAAAACIAAABkcnMvZG93bnJldi54bWxQSwECFAAUAAAACACHTuJA&#10;VRRCUSECAAAr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730D519">
                      <w:pPr>
                        <w:snapToGrid w:val="0"/>
                        <w:spacing w:line="240" w:lineRule="exact"/>
                        <w:rPr>
                          <w:rFonts w:hint="default" w:ascii="Calibri" w:hAnsi="Calibri" w:eastAsia="Microsoft YaHei" w:cs="Calibri"/>
                          <w:color w:val="7F7F7F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color w:val="7F7F7F" w:themeColor="background1" w:themeShade="80"/>
                          <w:sz w:val="24"/>
                          <w:szCs w:val="24"/>
                          <w:lang w:val="en-US"/>
                        </w:rPr>
                        <w:t>I don’t have any work experience yet as I’m still a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1140460</wp:posOffset>
                </wp:positionV>
                <wp:extent cx="4688205" cy="585470"/>
                <wp:effectExtent l="0" t="0" r="17145" b="50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332" cy="585559"/>
                          <a:chOff x="0" y="0"/>
                          <a:chExt cx="4688332" cy="585559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728"/>
                            <a:ext cx="2317609" cy="475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A12B50">
                              <w:pPr>
                                <w:snapToGrid w:val="0"/>
                                <w:rPr>
                                  <w:rFonts w:ascii="Calibri" w:hAnsi="Calibri" w:eastAsia="Microsoft YaHei" w:cs="Calibri"/>
                                  <w:b/>
                                  <w:color w:val="632523" w:themeColor="accent2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eastAsia="Microsoft YaHei" w:cs="Calibri"/>
                                  <w:b/>
                                  <w:color w:val="632523" w:themeColor="accent2" w:themeShade="80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7"/>
                        <wps:cNvCnPr/>
                        <wps:spPr>
                          <a:xfrm>
                            <a:off x="1053389" y="270662"/>
                            <a:ext cx="363451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62272" y="0"/>
                            <a:ext cx="226046" cy="225561"/>
                          </a:xfrm>
                          <a:custGeom>
                            <a:avLst/>
                            <a:gdLst>
                              <a:gd name="T0" fmla="*/ 76 w 99"/>
                              <a:gd name="T1" fmla="*/ 52 h 99"/>
                              <a:gd name="T2" fmla="*/ 61 w 99"/>
                              <a:gd name="T3" fmla="*/ 52 h 99"/>
                              <a:gd name="T4" fmla="*/ 59 w 99"/>
                              <a:gd name="T5" fmla="*/ 52 h 99"/>
                              <a:gd name="T6" fmla="*/ 58 w 99"/>
                              <a:gd name="T7" fmla="*/ 54 h 99"/>
                              <a:gd name="T8" fmla="*/ 57 w 99"/>
                              <a:gd name="T9" fmla="*/ 55 h 99"/>
                              <a:gd name="T10" fmla="*/ 56 w 99"/>
                              <a:gd name="T11" fmla="*/ 55 h 99"/>
                              <a:gd name="T12" fmla="*/ 44 w 99"/>
                              <a:gd name="T13" fmla="*/ 55 h 99"/>
                              <a:gd name="T14" fmla="*/ 43 w 99"/>
                              <a:gd name="T15" fmla="*/ 55 h 99"/>
                              <a:gd name="T16" fmla="*/ 42 w 99"/>
                              <a:gd name="T17" fmla="*/ 54 h 99"/>
                              <a:gd name="T18" fmla="*/ 42 w 99"/>
                              <a:gd name="T19" fmla="*/ 52 h 99"/>
                              <a:gd name="T20" fmla="*/ 40 w 99"/>
                              <a:gd name="T21" fmla="*/ 52 h 99"/>
                              <a:gd name="T22" fmla="*/ 24 w 99"/>
                              <a:gd name="T23" fmla="*/ 52 h 99"/>
                              <a:gd name="T24" fmla="*/ 22 w 99"/>
                              <a:gd name="T25" fmla="*/ 52 h 99"/>
                              <a:gd name="T26" fmla="*/ 22 w 99"/>
                              <a:gd name="T27" fmla="*/ 54 h 99"/>
                              <a:gd name="T28" fmla="*/ 22 w 99"/>
                              <a:gd name="T29" fmla="*/ 76 h 99"/>
                              <a:gd name="T30" fmla="*/ 23 w 99"/>
                              <a:gd name="T31" fmla="*/ 78 h 99"/>
                              <a:gd name="T32" fmla="*/ 26 w 99"/>
                              <a:gd name="T33" fmla="*/ 80 h 99"/>
                              <a:gd name="T34" fmla="*/ 74 w 99"/>
                              <a:gd name="T35" fmla="*/ 80 h 99"/>
                              <a:gd name="T36" fmla="*/ 77 w 99"/>
                              <a:gd name="T37" fmla="*/ 78 h 99"/>
                              <a:gd name="T38" fmla="*/ 78 w 99"/>
                              <a:gd name="T39" fmla="*/ 76 h 99"/>
                              <a:gd name="T40" fmla="*/ 78 w 99"/>
                              <a:gd name="T41" fmla="*/ 54 h 99"/>
                              <a:gd name="T42" fmla="*/ 78 w 99"/>
                              <a:gd name="T43" fmla="*/ 52 h 99"/>
                              <a:gd name="T44" fmla="*/ 76 w 99"/>
                              <a:gd name="T45" fmla="*/ 52 h 99"/>
                              <a:gd name="T46" fmla="*/ 79 w 99"/>
                              <a:gd name="T47" fmla="*/ 30 h 99"/>
                              <a:gd name="T48" fmla="*/ 76 w 99"/>
                              <a:gd name="T49" fmla="*/ 30 h 99"/>
                              <a:gd name="T50" fmla="*/ 24 w 99"/>
                              <a:gd name="T51" fmla="*/ 30 h 99"/>
                              <a:gd name="T52" fmla="*/ 21 w 99"/>
                              <a:gd name="T53" fmla="*/ 30 h 99"/>
                              <a:gd name="T54" fmla="*/ 20 w 99"/>
                              <a:gd name="T55" fmla="*/ 33 h 99"/>
                              <a:gd name="T56" fmla="*/ 20 w 99"/>
                              <a:gd name="T57" fmla="*/ 45 h 99"/>
                              <a:gd name="T58" fmla="*/ 22 w 99"/>
                              <a:gd name="T59" fmla="*/ 48 h 99"/>
                              <a:gd name="T60" fmla="*/ 44 w 99"/>
                              <a:gd name="T61" fmla="*/ 48 h 99"/>
                              <a:gd name="T62" fmla="*/ 45 w 99"/>
                              <a:gd name="T63" fmla="*/ 48 h 99"/>
                              <a:gd name="T64" fmla="*/ 46 w 99"/>
                              <a:gd name="T65" fmla="*/ 49 h 99"/>
                              <a:gd name="T66" fmla="*/ 47 w 99"/>
                              <a:gd name="T67" fmla="*/ 51 h 99"/>
                              <a:gd name="T68" fmla="*/ 48 w 99"/>
                              <a:gd name="T69" fmla="*/ 52 h 99"/>
                              <a:gd name="T70" fmla="*/ 52 w 99"/>
                              <a:gd name="T71" fmla="*/ 52 h 99"/>
                              <a:gd name="T72" fmla="*/ 54 w 99"/>
                              <a:gd name="T73" fmla="*/ 51 h 99"/>
                              <a:gd name="T74" fmla="*/ 54 w 99"/>
                              <a:gd name="T75" fmla="*/ 49 h 99"/>
                              <a:gd name="T76" fmla="*/ 55 w 99"/>
                              <a:gd name="T77" fmla="*/ 48 h 99"/>
                              <a:gd name="T78" fmla="*/ 56 w 99"/>
                              <a:gd name="T79" fmla="*/ 48 h 99"/>
                              <a:gd name="T80" fmla="*/ 78 w 99"/>
                              <a:gd name="T81" fmla="*/ 48 h 99"/>
                              <a:gd name="T82" fmla="*/ 80 w 99"/>
                              <a:gd name="T83" fmla="*/ 45 h 99"/>
                              <a:gd name="T84" fmla="*/ 80 w 99"/>
                              <a:gd name="T85" fmla="*/ 33 h 99"/>
                              <a:gd name="T86" fmla="*/ 79 w 99"/>
                              <a:gd name="T87" fmla="*/ 30 h 99"/>
                              <a:gd name="T88" fmla="*/ 62 w 99"/>
                              <a:gd name="T89" fmla="*/ 22 h 99"/>
                              <a:gd name="T90" fmla="*/ 59 w 99"/>
                              <a:gd name="T91" fmla="*/ 19 h 99"/>
                              <a:gd name="T92" fmla="*/ 41 w 99"/>
                              <a:gd name="T93" fmla="*/ 19 h 99"/>
                              <a:gd name="T94" fmla="*/ 38 w 99"/>
                              <a:gd name="T95" fmla="*/ 22 h 99"/>
                              <a:gd name="T96" fmla="*/ 38 w 99"/>
                              <a:gd name="T97" fmla="*/ 25 h 99"/>
                              <a:gd name="T98" fmla="*/ 62 w 99"/>
                              <a:gd name="T99" fmla="*/ 25 h 99"/>
                              <a:gd name="T100" fmla="*/ 62 w 99"/>
                              <a:gd name="T101" fmla="*/ 22 h 99"/>
                              <a:gd name="T102" fmla="*/ 0 w 99"/>
                              <a:gd name="T103" fmla="*/ 0 h 99"/>
                              <a:gd name="T104" fmla="*/ 99 w 99"/>
                              <a:gd name="T105" fmla="*/ 0 h 99"/>
                              <a:gd name="T106" fmla="*/ 99 w 99"/>
                              <a:gd name="T107" fmla="*/ 99 h 99"/>
                              <a:gd name="T108" fmla="*/ 0 w 99"/>
                              <a:gd name="T109" fmla="*/ 99 h 99"/>
                              <a:gd name="T110" fmla="*/ 0 w 99"/>
                              <a:gd name="T111" fmla="*/ 0 h 99"/>
                              <a:gd name="T112" fmla="*/ 6 w 99"/>
                              <a:gd name="T113" fmla="*/ 5 h 99"/>
                              <a:gd name="T114" fmla="*/ 6 w 99"/>
                              <a:gd name="T115" fmla="*/ 94 h 99"/>
                              <a:gd name="T116" fmla="*/ 94 w 99"/>
                              <a:gd name="T117" fmla="*/ 94 h 99"/>
                              <a:gd name="T118" fmla="*/ 94 w 99"/>
                              <a:gd name="T119" fmla="*/ 5 h 99"/>
                              <a:gd name="T120" fmla="*/ 6 w 99"/>
                              <a:gd name="T121" fmla="*/ 5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76" y="52"/>
                                </a:moveTo>
                                <a:cubicBezTo>
                                  <a:pt x="61" y="52"/>
                                  <a:pt x="61" y="52"/>
                                  <a:pt x="61" y="52"/>
                                </a:cubicBezTo>
                                <a:cubicBezTo>
                                  <a:pt x="60" y="52"/>
                                  <a:pt x="59" y="52"/>
                                  <a:pt x="59" y="52"/>
                                </a:cubicBezTo>
                                <a:cubicBezTo>
                                  <a:pt x="58" y="53"/>
                                  <a:pt x="58" y="53"/>
                                  <a:pt x="58" y="54"/>
                                </a:cubicBezTo>
                                <a:cubicBezTo>
                                  <a:pt x="58" y="54"/>
                                  <a:pt x="58" y="54"/>
                                  <a:pt x="57" y="55"/>
                                </a:cubicBezTo>
                                <a:cubicBezTo>
                                  <a:pt x="56" y="55"/>
                                  <a:pt x="56" y="55"/>
                                  <a:pt x="56" y="55"/>
                                </a:cubicBezTo>
                                <a:cubicBezTo>
                                  <a:pt x="44" y="55"/>
                                  <a:pt x="44" y="55"/>
                                  <a:pt x="44" y="55"/>
                                </a:cubicBezTo>
                                <a:cubicBezTo>
                                  <a:pt x="43" y="55"/>
                                  <a:pt x="43" y="55"/>
                                  <a:pt x="43" y="55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2" y="53"/>
                                  <a:pt x="42" y="53"/>
                                  <a:pt x="42" y="52"/>
                                </a:cubicBezTo>
                                <a:cubicBezTo>
                                  <a:pt x="41" y="52"/>
                                  <a:pt x="40" y="52"/>
                                  <a:pt x="40" y="52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23" y="52"/>
                                  <a:pt x="23" y="52"/>
                                  <a:pt x="22" y="52"/>
                                </a:cubicBezTo>
                                <a:cubicBezTo>
                                  <a:pt x="22" y="53"/>
                                  <a:pt x="22" y="53"/>
                                  <a:pt x="22" y="54"/>
                                </a:cubicBezTo>
                                <a:cubicBezTo>
                                  <a:pt x="22" y="76"/>
                                  <a:pt x="22" y="76"/>
                                  <a:pt x="22" y="76"/>
                                </a:cubicBezTo>
                                <a:cubicBezTo>
                                  <a:pt x="22" y="77"/>
                                  <a:pt x="22" y="78"/>
                                  <a:pt x="23" y="78"/>
                                </a:cubicBezTo>
                                <a:cubicBezTo>
                                  <a:pt x="24" y="79"/>
                                  <a:pt x="25" y="80"/>
                                  <a:pt x="26" y="80"/>
                                </a:cubicBezTo>
                                <a:cubicBezTo>
                                  <a:pt x="74" y="80"/>
                                  <a:pt x="74" y="80"/>
                                  <a:pt x="74" y="80"/>
                                </a:cubicBezTo>
                                <a:cubicBezTo>
                                  <a:pt x="75" y="80"/>
                                  <a:pt x="77" y="79"/>
                                  <a:pt x="77" y="78"/>
                                </a:cubicBezTo>
                                <a:cubicBezTo>
                                  <a:pt x="78" y="78"/>
                                  <a:pt x="78" y="77"/>
                                  <a:pt x="78" y="76"/>
                                </a:cubicBezTo>
                                <a:cubicBezTo>
                                  <a:pt x="78" y="54"/>
                                  <a:pt x="78" y="54"/>
                                  <a:pt x="78" y="54"/>
                                </a:cubicBezTo>
                                <a:cubicBezTo>
                                  <a:pt x="78" y="53"/>
                                  <a:pt x="78" y="53"/>
                                  <a:pt x="78" y="52"/>
                                </a:cubicBezTo>
                                <a:cubicBezTo>
                                  <a:pt x="78" y="52"/>
                                  <a:pt x="77" y="52"/>
                                  <a:pt x="76" y="52"/>
                                </a:cubicBezTo>
                                <a:close/>
                                <a:moveTo>
                                  <a:pt x="79" y="30"/>
                                </a:moveTo>
                                <a:cubicBezTo>
                                  <a:pt x="78" y="30"/>
                                  <a:pt x="78" y="30"/>
                                  <a:pt x="76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3" y="30"/>
                                  <a:pt x="21" y="30"/>
                                  <a:pt x="21" y="30"/>
                                </a:cubicBezTo>
                                <a:cubicBezTo>
                                  <a:pt x="20" y="31"/>
                                  <a:pt x="20" y="32"/>
                                  <a:pt x="20" y="33"/>
                                </a:cubicBezTo>
                                <a:cubicBezTo>
                                  <a:pt x="20" y="45"/>
                                  <a:pt x="20" y="45"/>
                                  <a:pt x="20" y="45"/>
                                </a:cubicBezTo>
                                <a:cubicBezTo>
                                  <a:pt x="20" y="47"/>
                                  <a:pt x="20" y="48"/>
                                  <a:pt x="22" y="48"/>
                                </a:cubicBez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4" y="48"/>
                                  <a:pt x="45" y="48"/>
                                  <a:pt x="45" y="48"/>
                                </a:cubicBezTo>
                                <a:cubicBezTo>
                                  <a:pt x="46" y="48"/>
                                  <a:pt x="46" y="49"/>
                                  <a:pt x="46" y="49"/>
                                </a:cubicBezTo>
                                <a:cubicBezTo>
                                  <a:pt x="46" y="50"/>
                                  <a:pt x="46" y="51"/>
                                  <a:pt x="47" y="51"/>
                                </a:cubicBez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cubicBezTo>
                                  <a:pt x="53" y="52"/>
                                  <a:pt x="53" y="51"/>
                                  <a:pt x="54" y="51"/>
                                </a:cubicBezTo>
                                <a:cubicBezTo>
                                  <a:pt x="54" y="51"/>
                                  <a:pt x="54" y="50"/>
                                  <a:pt x="54" y="49"/>
                                </a:cubicBezTo>
                                <a:cubicBezTo>
                                  <a:pt x="55" y="48"/>
                                  <a:pt x="55" y="48"/>
                                  <a:pt x="55" y="48"/>
                                </a:cubicBezTo>
                                <a:cubicBezTo>
                                  <a:pt x="55" y="48"/>
                                  <a:pt x="55" y="48"/>
                                  <a:pt x="56" y="48"/>
                                </a:cubicBezTo>
                                <a:cubicBezTo>
                                  <a:pt x="78" y="48"/>
                                  <a:pt x="78" y="48"/>
                                  <a:pt x="78" y="48"/>
                                </a:cubicBezTo>
                                <a:cubicBezTo>
                                  <a:pt x="79" y="48"/>
                                  <a:pt x="80" y="47"/>
                                  <a:pt x="80" y="45"/>
                                </a:cubicBezTo>
                                <a:cubicBezTo>
                                  <a:pt x="80" y="33"/>
                                  <a:pt x="80" y="33"/>
                                  <a:pt x="80" y="33"/>
                                </a:cubicBezTo>
                                <a:cubicBezTo>
                                  <a:pt x="80" y="32"/>
                                  <a:pt x="80" y="31"/>
                                  <a:pt x="79" y="30"/>
                                </a:cubicBezTo>
                                <a:close/>
                                <a:moveTo>
                                  <a:pt x="62" y="22"/>
                                </a:moveTo>
                                <a:cubicBezTo>
                                  <a:pt x="62" y="20"/>
                                  <a:pt x="61" y="19"/>
                                  <a:pt x="59" y="19"/>
                                </a:cubicBezTo>
                                <a:cubicBezTo>
                                  <a:pt x="41" y="19"/>
                                  <a:pt x="41" y="19"/>
                                  <a:pt x="41" y="19"/>
                                </a:cubicBezTo>
                                <a:cubicBezTo>
                                  <a:pt x="39" y="19"/>
                                  <a:pt x="38" y="20"/>
                                  <a:pt x="38" y="22"/>
                                </a:cubicBezTo>
                                <a:cubicBezTo>
                                  <a:pt x="38" y="23"/>
                                  <a:pt x="38" y="25"/>
                                  <a:pt x="38" y="25"/>
                                </a:cubicBezTo>
                                <a:cubicBezTo>
                                  <a:pt x="62" y="25"/>
                                  <a:pt x="62" y="25"/>
                                  <a:pt x="62" y="25"/>
                                </a:cubicBezTo>
                                <a:cubicBezTo>
                                  <a:pt x="62" y="25"/>
                                  <a:pt x="62" y="23"/>
                                  <a:pt x="62" y="2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99" y="99"/>
                                  <a:pt x="99" y="99"/>
                                  <a:pt x="99" y="9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6" y="5"/>
                                </a:moveTo>
                                <a:cubicBezTo>
                                  <a:pt x="6" y="94"/>
                                  <a:pt x="6" y="94"/>
                                  <a:pt x="6" y="94"/>
                                </a:cubicBezTo>
                                <a:cubicBezTo>
                                  <a:pt x="94" y="94"/>
                                  <a:pt x="94" y="94"/>
                                  <a:pt x="94" y="94"/>
                                </a:cubicBezTo>
                                <a:cubicBezTo>
                                  <a:pt x="94" y="5"/>
                                  <a:pt x="94" y="5"/>
                                  <a:pt x="94" y="5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直接连接符 25"/>
                        <wps:cNvCnPr/>
                        <wps:spPr>
                          <a:xfrm>
                            <a:off x="4462272" y="270663"/>
                            <a:ext cx="2260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6pt;margin-top:89.8pt;height:46.1pt;width:369.15pt;z-index:251671552;mso-width-relative:page;mso-height-relative:page;" coordsize="4688332,585559" o:gfxdata="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">
                <o:lock v:ext="edit" aspectratio="f"/>
                <v:shape id="文本框 2" o:spid="_x0000_s1026" o:spt="202" type="#_x0000_t202" style="position:absolute;left:0;top:109728;height:475831;width:231760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FA12B50">
                        <w:pPr>
                          <w:snapToGrid w:val="0"/>
                          <w:rPr>
                            <w:rFonts w:ascii="Calibri" w:hAnsi="Calibri" w:eastAsia="Microsoft YaHei" w:cs="Calibri"/>
                            <w:b/>
                            <w:color w:val="632523" w:themeColor="accent2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eastAsia="Microsoft YaHei" w:cs="Calibri"/>
                            <w:b/>
                            <w:color w:val="632523" w:themeColor="accent2" w:themeShade="80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line id="直接连接符 7" o:spid="_x0000_s1026" o:spt="20" style="position:absolute;left:1053389;top:270662;height:0;width:3634519;" filled="f" stroked="t" coordsize="21600,21600" o:gfxdata="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SEy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A452A [814]" joinstyle="round"/>
                  <v:imagedata o:title=""/>
                  <o:lock v:ext="edit" aspectratio="f"/>
                </v:line>
                <v:shape id="Freeform 5" o:spid="_x0000_s1026" o:spt="100" style="position:absolute;left:4462272;top:0;height:225561;width:226046;" fillcolor="#632523 [1605]" filled="t" stroked="f" coordsize="99,99" o:gfxdata="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y7J7sAAADc&#10;AAAADwAAAAAAAAABACAAAAAiAAAAZHJzL2Rvd25yZXYueG1sUEsBAhQAFAAAAAgAh07iQDMvBZ47&#10;AAAAOQAAABAAAAAAAAAAAQAgAAAACgEAAGRycy9zaGFwZXhtbC54bWxQSwUGAAAAAAYABgBbAQAA&#10;tAMAAAAA&#10;" path="m76,52c61,52,61,52,61,52c60,52,59,52,59,52c58,53,58,53,58,54c58,54,58,54,57,55c56,55,56,55,56,55c44,55,44,55,44,55c43,55,43,55,43,55c42,54,42,54,42,54c42,53,42,53,42,52c41,52,40,52,40,52c24,52,24,52,24,52c23,52,23,52,22,52c22,53,22,53,22,54c22,76,22,76,22,76c22,77,22,78,23,78c24,79,25,80,26,80c74,80,74,80,74,80c75,80,77,79,77,78c78,78,78,77,78,76c78,54,78,54,78,54c78,53,78,53,78,52c78,52,77,52,76,52xm79,30c78,30,78,30,76,30c24,30,24,30,24,30c23,30,21,30,21,30c20,31,20,32,20,33c20,45,20,45,20,45c20,47,20,48,22,48c44,48,44,48,44,48c44,48,45,48,45,48c46,48,46,49,46,49c46,50,46,51,47,51c48,52,48,52,48,52c52,52,52,52,52,52c53,52,53,51,54,51c54,51,54,50,54,49c55,48,55,48,55,48c55,48,55,48,56,48c78,48,78,48,78,48c79,48,80,47,80,45c80,33,80,33,80,33c80,32,80,31,79,30xm62,22c62,20,61,19,59,19c41,19,41,19,41,19c39,19,38,20,38,22c38,23,38,25,38,25c62,25,62,25,62,25c62,25,62,23,62,22xm0,0c99,0,99,0,99,0c99,99,99,99,99,99c0,99,0,99,0,99c0,0,0,0,0,0xm6,5c6,94,6,94,6,94c94,94,94,94,94,94c94,5,94,5,94,5c6,5,6,5,6,5xe">
                  <v:path o:connectlocs="173530,118476;139280,118476;134714,118476;132430,123033;130147,125311;127864,125311;100464,125311;98181,125311;95898,123033;95898,118476;91331,118476;54799,118476;50232,118476;50232,123033;50232,173157;52515,177714;59365,182271;168963,182271;175813,177714;178096,173157;178096,123033;178096,118476;173530,118476;180380,68351;173530,68351;54799,68351;47949,68351;45665,75187;45665,102527;50232,109362;100464,109362;102748,109362;105031,111641;107314,116198;109598,118476;118731,118476;123297,116198;123297,111641;125581,109362;127864,109362;178096,109362;182663,102527;182663,75187;180380,68351;141564,50124;134714,43289;93615,43289;86765,50124;86765,56959;141564,56959;141564,50124;0,0;226046,0;226046,225561;0,225561;0,0;13699,11391;13699,214169;214629,214169;214629,11391;13699,11391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25" o:spid="_x0000_s1026" o:spt="20" style="position:absolute;left:4462272;top:270663;height:0;width:226060;" filled="f" stroked="t" coordsize="21600,21600" o:gfxdata="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uL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632523 [1605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133985</wp:posOffset>
                </wp:positionV>
                <wp:extent cx="2741295" cy="394970"/>
                <wp:effectExtent l="0" t="0" r="0" b="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125" cy="39497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EA0D0">
                            <w:pPr>
                              <w:wordWrap w:val="0"/>
                              <w:jc w:val="right"/>
                              <w:rPr>
                                <w:rFonts w:hint="default"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2"/>
                                <w:lang w:val="en-US"/>
                              </w:rPr>
                              <w:t>Contact me for any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35pt;margin-top:10.55pt;height:31.1pt;width:215.85pt;z-index:-251639808;v-text-anchor:middle;mso-width-relative:page;mso-height-relative:page;" filled="f" stroked="f" coordsize="21600,21600" arcsize="0.166666666666667" o:gfxdata="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bjCbNUAAAAJAQAADwAA&#10;AAAAAAABACAAAAAiAAAAZHJzL2Rvd25yZXYueG1sUEsBAhQAFAAAAAgAh07iQN7KvZJSAgAAqAQA&#10;AA4AAAAAAAAAAQAgAAAAJAEAAGRycy9lMm9Eb2MueG1sUEsFBgAAAAAGAAYAWQEAAOgFAAAAAA=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 w14:paraId="6D1EA0D0">
                      <w:pPr>
                        <w:wordWrap w:val="0"/>
                        <w:jc w:val="right"/>
                        <w:rPr>
                          <w:rFonts w:hint="default"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2"/>
                          <w:lang w:val="en-US"/>
                        </w:rPr>
                        <w:t>Contact me for any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-3946525</wp:posOffset>
                </wp:positionV>
                <wp:extent cx="5410200" cy="3752850"/>
                <wp:effectExtent l="95250" t="133350" r="0" b="0"/>
                <wp:wrapNone/>
                <wp:docPr id="68" name="Isosceles Tri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7874">
                          <a:off x="0" y="0"/>
                          <a:ext cx="5410200" cy="375285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4.55pt;margin-top:-310.75pt;height:295.5pt;width:426pt;rotation:11630318f;z-index:-251654144;v-text-anchor:middle;mso-width-relative:page;mso-height-relative:page;" fillcolor="#632523 [1605]" filled="t" stroked="f" coordsize="21600,21600" o:gfxdata="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ppEZNsAAAANAQAADwAAAAAAAAABACAAAAAi&#10;AAAAZHJzL2Rvd25yZXYueG1sUEsBAhQAFAAAAAgAh07iQI9iRjp5AgAA+AQAAA4AAAAAAAAAAQAg&#10;AAAAKgEAAGRycy9lMm9Eb2MueG1sUEsFBgAAAAAGAAYAWQEAABUG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-1605280</wp:posOffset>
                </wp:positionH>
                <wp:positionV relativeFrom="paragraph">
                  <wp:posOffset>-3870325</wp:posOffset>
                </wp:positionV>
                <wp:extent cx="5410200" cy="3752850"/>
                <wp:effectExtent l="0" t="552450" r="342900" b="0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46368">
                          <a:off x="0" y="0"/>
                          <a:ext cx="5410200" cy="375285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26.4pt;margin-top:-304.75pt;height:295.5pt;width:426pt;rotation:-10981247f;z-index:-251655168;v-text-anchor:middle;mso-width-relative:page;mso-height-relative:page;" fillcolor="#632523 [1605]" filled="t" stroked="f" coordsize="21600,21600" o:gfxdata="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1lj190AAAANAQAADwAAAAAAAAABACAA&#10;AAAiAAAAZHJzL2Rvd25yZXYueG1sUEsBAhQAFAAAAAgAh07iQIqyZWJ6AgAA+AQAAA4AAAAAAAAA&#10;AQAgAAAALAEAAGRycy9lMm9Eb2MueG1sUEsFBgAAAAAGAAYAWQEAABgG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-1895475</wp:posOffset>
                </wp:positionV>
                <wp:extent cx="5410200" cy="3752850"/>
                <wp:effectExtent l="1171575" t="600075" r="0" b="0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47063">
                          <a:off x="0" y="0"/>
                          <a:ext cx="5410200" cy="375285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34.25pt;margin-top:-149.25pt;height:295.5pt;width:426pt;rotation:8024952f;z-index:-251653120;v-text-anchor:middle;mso-width-relative:page;mso-height-relative:page;" fillcolor="#632523 [1605]" filled="t" stroked="f" coordsize="21600,21600" o:gfxdata="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nT/+HZAAAADQEAAA8AAAAAAAAAAQAgAAAAIgAAAGRy&#10;cy9kb3ducmV2LnhtbFBLAQIUABQAAAAIAIdO4kBbrZRMdgIAAPcEAAAOAAAAAAAAAAEAIAAAACgB&#10;AABkcnMvZTJvRG9jLnhtbFBLBQYAAAAABgAGAFkBAAAQ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-3705225</wp:posOffset>
                </wp:positionH>
                <wp:positionV relativeFrom="paragraph">
                  <wp:posOffset>-3019425</wp:posOffset>
                </wp:positionV>
                <wp:extent cx="5410200" cy="3752850"/>
                <wp:effectExtent l="1171575" t="600075" r="0" b="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47063">
                          <a:off x="0" y="0"/>
                          <a:ext cx="5410200" cy="375285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91.75pt;margin-top:-237.75pt;height:295.5pt;width:426pt;rotation:8024952f;z-index:-251656192;v-text-anchor:middle;mso-width-relative:page;mso-height-relative:page;" fillcolor="#632523 [1605]" filled="t" stroked="f" coordsize="21600,21600" o:gfxdata="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MrQ1vYAAAADQEAAA8AAAAAAAAAAQAgAAAAIgAAAGRy&#10;cy9kb3ducmV2LnhtbFBLAQIUABQAAAAIAIdO4kCc9gvwdwIAAPcEAAAOAAAAAAAAAAEAIAAAACcB&#10;AABkcnMvZTJvRG9jLnhtbFBLBQYAAAAABgAGAFkBAAAQBg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-457200</wp:posOffset>
                </wp:positionV>
                <wp:extent cx="1866900" cy="1866900"/>
                <wp:effectExtent l="19050" t="19050" r="38100" b="381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9pt;margin-top:-36pt;height:147pt;width:147pt;z-index:-251642880;v-text-anchor:middle;mso-width-relative:page;mso-height-relative:page;" fillcolor="#FFFFFF [3212]" filled="t" stroked="t" coordsize="21600,21600" arcsize="0.166666666666667" o:gfxdata="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fdlmL2gAAAAwBAAAPAAAAAAAAAAEAIAAAACIAAABkcnMvZG93&#10;bnJldi54bWxQSwECFAAUAAAACACHTuJAzLQTwXACAAASBQAADgAAAAAAAAABACAAAAApAQAAZHJz&#10;L2Uyb0RvYy54bWxQSwUGAAAAAAYABgBZAQAACwYAAAAA&#10;">
                <v:fill on="t" focussize="0,0"/>
                <v:stroke weight="4.5pt" color="#632523 [1605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3899535</wp:posOffset>
                </wp:positionV>
                <wp:extent cx="8906510" cy="2859405"/>
                <wp:effectExtent l="0" t="5398" r="3493" b="3492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06826" cy="28597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alpha val="26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64.05pt;margin-top:307.05pt;height:225.15pt;width:701.3pt;rotation:-5898240f;z-index:-251652096;v-text-anchor:middle;mso-width-relative:page;mso-height-relative:page;" fillcolor="#632523 [1605]" filled="t" stroked="f" coordsize="21600,21600" o:gfxdata="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GueUXaAAAADQEAAA8AAAAAAAAAAQAgAAAA&#10;IgAAAGRycy9kb3ducmV2LnhtbFBLAQIUABQAAAAIAIdO4kAM+OBH7QIAAEQGAAAOAAAAAAAAAAEA&#10;IAAAACkBAABkcnMvZTJvRG9jLnhtbFBLBQYAAAAABgAGAFkBAACIBgAAAAA=&#10;">
                <v:fill type="gradient" on="t" color2="#E1E8F5 [3204]" opacity="0f" colors="0f #632523;32768f #953735;65536f #E1E8F5" angle="180" focus="100%" focussize="0,0" rotate="t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-1028700</wp:posOffset>
                </wp:positionV>
                <wp:extent cx="8953500" cy="19431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1943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5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alpha val="96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-96pt;margin-top:-81pt;height:153pt;width:705pt;z-index:-251657216;v-text-anchor:middle;mso-width-relative:page;mso-height-relative:page;" fillcolor="#632523 [1605]" filled="t" stroked="t" coordsize="21600,21600" o:gfxdata="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MGIG6bXAAAADgEAAA8AAAAAAAAAAQAgAAAAIgAA&#10;AGRycy9kb3ducmV2LnhtbFBLAQIUABQAAAAIAIdO4kCDMwkN7QIAAG8GAAAOAAAAAAAAAAEAIAAA&#10;ACYBAABkcnMvZTJvRG9jLnhtbFBLBQYAAAAABgAGAFkBAACFBgAAAAA=&#10;">
                <v:fill type="gradient" on="t" color2="#632523 [1605]" opacity="62914f" colors="0f #632523;34734f #D99694;65536f #632523" angle="180" focus="100%" focussize="0,0" rotate="t"/>
                <v:stroke weight="2pt" color="#C4BD97 [2414]" joinstyle="round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8458200</wp:posOffset>
                </wp:positionV>
                <wp:extent cx="8953500" cy="12763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1276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alpha val="26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78pt;margin-top:666pt;height:100.5pt;width:705pt;z-index:-251630592;v-text-anchor:middle;mso-width-relative:page;mso-height-relative:page;" fillcolor="#632523 [1605]" filled="t" stroked="f" coordsize="21600,21600" o:gfxdata="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czipT3AAAAA8BAAAPAAAAAAAAAAEAIAAAACIAAABkcnMv&#10;ZG93bnJldi54bWxQSwECFAAUAAAACACHTuJAYWt4eOMCAAA1BgAADgAAAAAAAAABACAAAAArAQAA&#10;ZHJzL2Uyb0RvYy54bWxQSwUGAAAAAAYABgBZAQAAgAYAAAAA&#10;">
                <v:fill type="gradient" on="t" color2="#E1E8F5 [3204]" opacity="0f" colors="0f #632523;32768f #953735;65536f #E1E8F5" angle="180" focus="100%" focussize="0,0" rotate="t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4482465</wp:posOffset>
                </wp:positionH>
                <wp:positionV relativeFrom="margin">
                  <wp:posOffset>6963410</wp:posOffset>
                </wp:positionV>
                <wp:extent cx="2165985" cy="2757170"/>
                <wp:effectExtent l="0" t="0" r="0" b="5080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275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C2A2A4">
                            <w:pPr>
                              <w:snapToGrid w:val="0"/>
                              <w:spacing w:line="240" w:lineRule="exact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63CA53F9">
                            <w:pPr>
                              <w:snapToGrid w:val="0"/>
                              <w:spacing w:line="240" w:lineRule="exact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  <w:p w14:paraId="56D13406">
                            <w:pPr>
                              <w:snapToGrid w:val="0"/>
                              <w:spacing w:line="240" w:lineRule="exact"/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Diploma in computer science</w:t>
                            </w:r>
                          </w:p>
                          <w:p w14:paraId="1EC34CAF">
                            <w:pPr>
                              <w:snapToGrid w:val="0"/>
                              <w:spacing w:line="240" w:lineRule="exact"/>
                              <w:rPr>
                                <w:rFonts w:ascii="Calibri" w:hAnsi="Calibri" w:eastAsia="Microsoft YaHei" w:cs="Calibri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2.95pt;margin-top:548.3pt;height:217.1pt;width:170.55pt;mso-position-horizontal-relative:margin;mso-position-vertical-relative:margin;z-index:251669504;mso-width-relative:page;mso-height-relative:page;" filled="f" stroked="f" coordsize="21600,21600" o:gfxdata="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kL37E2QAAAA4BAAAPAAAAAAAAAAEAIAAAACIAAABkcnMvZG93bnJldi54bWxQSwECFAAUAAAA&#10;CACHTuJAno63b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2C2A2A4">
                      <w:pPr>
                        <w:snapToGrid w:val="0"/>
                        <w:spacing w:line="240" w:lineRule="exact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63CA53F9">
                      <w:pPr>
                        <w:snapToGrid w:val="0"/>
                        <w:spacing w:line="240" w:lineRule="exact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CERTIFICATE</w:t>
                      </w:r>
                    </w:p>
                    <w:p w14:paraId="56D13406">
                      <w:pPr>
                        <w:snapToGrid w:val="0"/>
                        <w:spacing w:line="240" w:lineRule="exact"/>
                        <w:rPr>
                          <w:rFonts w:hint="default" w:ascii="Calibri" w:hAnsi="Calibri" w:eastAsia="Microsoft YaHei" w:cs="Calibri"/>
                          <w:b/>
                          <w:bCs/>
                          <w:color w:val="FFFFFF" w:themeColor="background1"/>
                          <w:szCs w:val="21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color w:val="FFFFFF" w:themeColor="background1"/>
                          <w:szCs w:val="21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Diploma in computer science</w:t>
                      </w:r>
                    </w:p>
                    <w:p w14:paraId="1EC34CAF">
                      <w:pPr>
                        <w:snapToGrid w:val="0"/>
                        <w:spacing w:line="240" w:lineRule="exact"/>
                        <w:rPr>
                          <w:rFonts w:ascii="Calibri" w:hAnsi="Calibri" w:eastAsia="Microsoft YaHei" w:cs="Calibri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4577715</wp:posOffset>
                </wp:positionH>
                <wp:positionV relativeFrom="page">
                  <wp:posOffset>2168525</wp:posOffset>
                </wp:positionV>
                <wp:extent cx="1972310" cy="276288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310" cy="276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480D">
                            <w:pPr>
                              <w:snapToGrid w:val="0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 w14:paraId="7FD05F33">
                            <w:pPr>
                              <w:snapToGrid w:val="0"/>
                              <w:rPr>
                                <w:rFonts w:hint="default" w:ascii="Calibri" w:hAnsi="Calibri" w:eastAsia="Microsoft YaHei" w:cs="Calibr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 am a FULL STACK WEB DEVELOPER with two years of experience and I am also a NETWORKING ENGINEER with also two years of experience.  I am a video and photo editor, Graphics Designer and Website manager.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0.45pt;margin-top:170.75pt;height:217.55pt;width:155.3pt;mso-position-horizontal-relative:margin;mso-position-vertical-relative:page;z-index:251665408;mso-width-relative:page;mso-height-relative:page;" filled="f" stroked="f" coordsize="21600,21600" o:gfxdata="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sm&#10;CNDYAAAADAEAAA8AAAAAAAAAAQAgAAAAIgAAAGRycy9kb3ducmV2LnhtbFBLAQIUABQAAAAIAIdO&#10;4kBqBtHB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3E2480D">
                      <w:pPr>
                        <w:snapToGrid w:val="0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  <w:p w14:paraId="7FD05F33">
                      <w:pPr>
                        <w:snapToGrid w:val="0"/>
                        <w:rPr>
                          <w:rFonts w:hint="default" w:ascii="Calibri" w:hAnsi="Calibri" w:eastAsia="Microsoft YaHei" w:cs="Calibri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 am a FULL STACK WEB DEVELOPER with two years of experience and I am also a NETWORKING ENGINEER with also two years of experience.  I am a video and photo editor, Graphics Designer and Website manager.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1709420</wp:posOffset>
                </wp:positionV>
                <wp:extent cx="45085" cy="1670685"/>
                <wp:effectExtent l="0" t="0" r="0" b="57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70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344.95pt;margin-top:134.6pt;height:131.55pt;width:3.55pt;z-index:-251633664;v-text-anchor:middle;mso-width-relative:page;mso-height-relative:page;" fillcolor="#948A54 [1614]" filled="t" stroked="f" coordsize="21600,21600" o:gfxdata="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0pvc2QAAAAsBAAAPAAAAAAAAAAEAIAAAACIAAABkcnMvZG93bnJldi54bWxQSwEC&#10;FAAUAAAACACHTuJA0mwSIWUCAADaBAAADgAAAAAAAAABACAAAAAo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4622165</wp:posOffset>
                </wp:positionV>
                <wp:extent cx="45085" cy="1670685"/>
                <wp:effectExtent l="0" t="0" r="0" b="57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70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344.55pt;margin-top:363.95pt;height:131.55pt;width:3.55pt;z-index:-251632640;v-text-anchor:middle;mso-width-relative:page;mso-height-relative:page;" fillcolor="#948A54 [1614]" filled="t" stroked="f" coordsize="21600,21600" o:gfxdata="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XGlOjaAAAACwEAAA8AAAAAAAAAAQAgAAAAIgAAAGRycy9kb3ducmV2LnhtbFBL&#10;AQIUABQAAAAIAIdO4kDE3AjrZgIAANoEAAAOAAAAAAAAAAEAIAAAACk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7308850</wp:posOffset>
                </wp:positionV>
                <wp:extent cx="45720" cy="1671320"/>
                <wp:effectExtent l="0" t="0" r="0" b="57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343.75pt;margin-top:575.5pt;height:131.6pt;width:3.6pt;z-index:-251631616;v-text-anchor:middle;mso-width-relative:page;mso-height-relative:page;" fillcolor="#948A54 [1614]" filled="t" stroked="f" coordsize="21600,21600" o:gfxdata="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FldK2gAAAA0BAAAPAAAAAAAAAAEAIAAAACIAAABkcnMvZG93bnJldi54bWxQSwEC&#10;FAAUAAAACACHTuJA4N+mF2QCAADaBAAADgAAAAAAAAABACAAAAAp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ge">
                  <wp:posOffset>5126990</wp:posOffset>
                </wp:positionV>
                <wp:extent cx="1957705" cy="253682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2536825"/>
                          <a:chOff x="0" y="-43780"/>
                          <a:chExt cx="1677031" cy="2338675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3780"/>
                            <a:ext cx="1673786" cy="477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F30C1E8">
                              <w:pPr>
                                <w:snapToGrid w:val="0"/>
                                <w:rPr>
                                  <w:rFonts w:ascii="Calibri" w:hAnsi="Calibri" w:eastAsia="Microsoft YaHei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Microsoft YaHei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902" y="35720"/>
                            <a:ext cx="1384129" cy="225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DDE4231">
                              <w:pPr>
                                <w:snapToGrid w:val="0"/>
                                <w:spacing w:line="200" w:lineRule="exact"/>
                                <w:rPr>
                                  <w:rFonts w:ascii="Calibri" w:hAnsi="Calibri" w:eastAsia="Microsoft YaHei" w:cs="Calibr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 w14:paraId="11C38725">
                              <w:pPr>
                                <w:snapToGrid w:val="0"/>
                                <w:spacing w:line="200" w:lineRule="exact"/>
                                <w:rPr>
                                  <w:rFonts w:ascii="Calibri" w:hAnsi="Calibri" w:eastAsia="Microsoft YaHei" w:cs="Calibri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Microsoft YaHei" w:cs="Calibri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Phone:</w:t>
                              </w:r>
                            </w:p>
                            <w:p w14:paraId="6B53D0B9">
                              <w:pPr>
                                <w:snapToGrid w:val="0"/>
                                <w:spacing w:line="200" w:lineRule="exact"/>
                                <w:rPr>
                                  <w:rFonts w:hint="default" w:ascii="Calibri" w:hAnsi="Calibri" w:eastAsia="Microsoft YaHei" w:cs="Calibr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+2347079997179</w:t>
                              </w:r>
                            </w:p>
                            <w:p w14:paraId="7259C037">
                              <w:pPr>
                                <w:snapToGrid w:val="0"/>
                                <w:spacing w:line="200" w:lineRule="exact"/>
                                <w:rPr>
                                  <w:rFonts w:ascii="Calibri" w:hAnsi="Calibri" w:eastAsia="Microsoft YaHei" w:cs="Calibri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Microsoft YaHei" w:cs="Calibri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E-Mail:</w:t>
                              </w:r>
                            </w:p>
                            <w:p w14:paraId="4845ED8F">
                              <w:pPr>
                                <w:snapToGrid w:val="0"/>
                                <w:spacing w:line="200" w:lineRule="exact"/>
                                <w:rPr>
                                  <w:rFonts w:hint="default" w:ascii="Calibri" w:hAnsi="Calibri" w:eastAsia="Microsoft YaHei" w:cs="Calibr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mtobenna1@gmail.com</w:t>
                              </w:r>
                            </w:p>
                            <w:p w14:paraId="06CD7424">
                              <w:pPr>
                                <w:snapToGrid w:val="0"/>
                                <w:spacing w:line="200" w:lineRule="exact"/>
                                <w:rPr>
                                  <w:rFonts w:ascii="Calibri" w:hAnsi="Calibri" w:eastAsia="Microsoft YaHei" w:cs="Calibri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Microsoft YaHei" w:cs="Calibri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Address:</w:t>
                              </w:r>
                            </w:p>
                            <w:p w14:paraId="17680C3E">
                              <w:pPr>
                                <w:snapToGrid w:val="0"/>
                                <w:spacing w:line="200" w:lineRule="exact"/>
                                <w:rPr>
                                  <w:rFonts w:hint="default" w:ascii="Calibri" w:hAnsi="Calibri" w:eastAsia="Microsoft YaHei" w:cs="Calibr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eastAsia="Microsoft YaHei" w:cs="Calibr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No. 7 prince Clifford road Ibolo Obosi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54.35pt;margin-top:403.7pt;height:199.75pt;width:154.15pt;mso-position-vertical-relative:page;z-index:251666432;mso-width-relative:page;mso-height-relative:page;" coordorigin="0,-43780" coordsize="1677031,2338675" o:gfxdata="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+DlBo3AAAAA0BAAAPAAAAAAAAAAEAIAAAACIAAABkcnMvZG93bnJldi54bWxQSwEC&#10;FAAUAAAACACHTuJARurgxdQCAAC9BwAADgAAAAAAAAABACAAAAArAQAAZHJzL2Uyb0RvYy54bWxQ&#10;SwUGAAAAAAYABgBZAQAAcQYAAAAA&#10;">
                <o:lock v:ext="edit" aspectratio="f"/>
                <v:shape id="文本框 2" o:spid="_x0000_s1026" o:spt="202" type="#_x0000_t202" style="position:absolute;left:0;top:-43780;height:477537;width:1673786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F30C1E8">
                        <w:pPr>
                          <w:snapToGrid w:val="0"/>
                          <w:rPr>
                            <w:rFonts w:ascii="Calibri" w:hAnsi="Calibri" w:eastAsia="Microsoft YaHei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Microsoft YaHei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CONTACT ME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2902;top:35720;height:2259175;width:1384129;" filled="f" stroked="f" coordsize="21600,21600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DDE4231">
                        <w:pPr>
                          <w:snapToGrid w:val="0"/>
                          <w:spacing w:line="200" w:lineRule="exact"/>
                          <w:rPr>
                            <w:rFonts w:ascii="Calibri" w:hAnsi="Calibri" w:eastAsia="Microsoft YaHei" w:cs="Calibri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 w14:paraId="11C38725">
                        <w:pPr>
                          <w:snapToGrid w:val="0"/>
                          <w:spacing w:line="200" w:lineRule="exact"/>
                          <w:rPr>
                            <w:rFonts w:ascii="Calibri" w:hAnsi="Calibri" w:eastAsia="Microsoft YaHei" w:cs="Calibri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Microsoft YaHei" w:cs="Calibri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Phone:</w:t>
                        </w:r>
                      </w:p>
                      <w:p w14:paraId="6B53D0B9">
                        <w:pPr>
                          <w:snapToGrid w:val="0"/>
                          <w:spacing w:line="200" w:lineRule="exact"/>
                          <w:rPr>
                            <w:rFonts w:hint="default" w:ascii="Calibri" w:hAnsi="Calibri" w:eastAsia="Microsoft YaHei" w:cs="Calibri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+2347079997179</w:t>
                        </w:r>
                      </w:p>
                      <w:p w14:paraId="7259C037">
                        <w:pPr>
                          <w:snapToGrid w:val="0"/>
                          <w:spacing w:line="200" w:lineRule="exact"/>
                          <w:rPr>
                            <w:rFonts w:ascii="Calibri" w:hAnsi="Calibri" w:eastAsia="Microsoft YaHei" w:cs="Calibri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Microsoft YaHei" w:cs="Calibri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E-Mail:</w:t>
                        </w:r>
                      </w:p>
                      <w:p w14:paraId="4845ED8F">
                        <w:pPr>
                          <w:snapToGrid w:val="0"/>
                          <w:spacing w:line="200" w:lineRule="exact"/>
                          <w:rPr>
                            <w:rFonts w:hint="default" w:ascii="Calibri" w:hAnsi="Calibri" w:eastAsia="Microsoft YaHei" w:cs="Calibri"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mtobenna1@gmail.com</w:t>
                        </w:r>
                      </w:p>
                      <w:p w14:paraId="06CD7424">
                        <w:pPr>
                          <w:snapToGrid w:val="0"/>
                          <w:spacing w:line="200" w:lineRule="exact"/>
                          <w:rPr>
                            <w:rFonts w:ascii="Calibri" w:hAnsi="Calibri" w:eastAsia="Microsoft YaHei" w:cs="Calibri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Microsoft YaHei" w:cs="Calibri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Address:</w:t>
                        </w:r>
                      </w:p>
                      <w:p w14:paraId="17680C3E">
                        <w:pPr>
                          <w:snapToGrid w:val="0"/>
                          <w:spacing w:line="200" w:lineRule="exact"/>
                          <w:rPr>
                            <w:rFonts w:hint="default" w:ascii="Calibri" w:hAnsi="Calibri" w:eastAsia="Microsoft YaHei" w:cs="Calibri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libri" w:hAnsi="Calibri" w:eastAsia="Microsoft YaHei" w:cs="Calibri"/>
                            <w:color w:val="FFFFFF" w:themeColor="background1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No. 7 prince Clifford road Ibolo Obosi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4177030</wp:posOffset>
                </wp:positionV>
                <wp:extent cx="3616325" cy="2481580"/>
                <wp:effectExtent l="0" t="0" r="3175" b="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325" cy="2481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8pt;margin-top:328.9pt;height:195.4pt;width:284.75pt;z-index:-251636736;v-text-anchor:middle;mso-width-relative:page;mso-height-relative:page;" fillcolor="#632523 [1605]" filled="t" stroked="f" coordsize="21600,21600" arcsize="0.166666666666667" o:gfxdata="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YVzGPbAAAADQEAAA8AAAAAAAAAAQAgAAAAIgAAAGRycy9kb3du&#10;cmV2LnhtbFBLAQIUABQAAAAIAIdO4kBZTQfEbgIAAOk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1235075</wp:posOffset>
                </wp:positionV>
                <wp:extent cx="3616960" cy="2679065"/>
                <wp:effectExtent l="0" t="0" r="3175" b="698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7" cy="267910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45pt;margin-top:97.25pt;height:210.95pt;width:284.8pt;z-index:-251634688;v-text-anchor:middle;mso-width-relative:page;mso-height-relative:page;" fillcolor="#632523 [1605]" filled="t" stroked="f" coordsize="21600,21600" arcsize="0.166666666666667" o:gfxdata="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mACRx2QAAAAwBAAAPAAAAAAAAAAEAIAAAACIAAABkcnMvZG93&#10;bnJldi54bWxQSwECFAAUAAAACACHTuJART6YlHECAADpBAAADgAAAAAAAAABACAAAAAoAQAAZHJz&#10;L2Uyb0RvYy54bWxQSwUGAAAAAAYABgBZAQAAC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6957695</wp:posOffset>
                </wp:positionV>
                <wp:extent cx="3616960" cy="2482215"/>
                <wp:effectExtent l="0" t="0" r="3175" b="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7" cy="248191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8pt;margin-top:547.85pt;height:195.45pt;width:284.8pt;z-index:-251635712;v-text-anchor:middle;mso-width-relative:page;mso-height-relative:page;" fillcolor="#632523 [1605]" filled="t" stroked="f" coordsize="21600,21600" arcsize="0.166666666666667" o:gfxdata="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i8MfdsAAAAOAQAADwAAAAAAAAABACAAAAAiAAAAZHJzL2Rv&#10;d25yZXYueG1sUEsBAhQAFAAAAAgAh07iQKCRl9BwAgAA6QQAAA4AAAAAAAAAAQAgAAAAKgEAAGRy&#10;cy9lMm9Eb2MueG1sUEsFBgAAAAAGAAYAWQEAAAw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9610725</wp:posOffset>
                </wp:positionV>
                <wp:extent cx="4257040" cy="299085"/>
                <wp:effectExtent l="0" t="0" r="0" b="571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29908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31.4pt;margin-top:756.75pt;height:23.55pt;width:335.2pt;z-index:251678720;v-text-anchor:middle;mso-width-relative:page;mso-height-relative:page;" fillcolor="#948A54 [1614]" filled="t" stroked="f" coordsize="21600,21600" o:gfxdata="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v+Wb9sAAAAOAQAADwAAAAAAAAABACAAAAAiAAAAZHJzL2Rvd25yZXYueG1s&#10;UEsBAhQAFAAAAAgAh07iQPqm9bZnAgAA6AQAAA4AAAAAAAAAAQAgAAAAKgEAAGRycy9lMm9Eb2Mu&#10;eG1sUEsFBgAAAAAGAAYAWQEAAAMGAAAAAA==&#10;" adj="379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9611995</wp:posOffset>
                </wp:positionV>
                <wp:extent cx="4257040" cy="299085"/>
                <wp:effectExtent l="0" t="0" r="0" b="571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29908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42.05pt;margin-top:756.85pt;height:23.55pt;width:335.2pt;z-index:251677696;v-text-anchor:middle;mso-width-relative:page;mso-height-relative:page;" fillcolor="#632523 [1605]" filled="t" stroked="f" coordsize="21600,21600" o:gfxdata="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+Q/H92QAAAA4BAAAPAAAAAAAAAAEAIAAAACIAAABkcnMvZG93bnJldi54bWxQ&#10;SwECFAAUAAAACACHTuJABz9XrGgCAADoBAAADgAAAAAAAAABACAAAAAoAQAAZHJzL2Uyb0RvYy54&#10;bWxQSwUGAAAAAAYABgBZAQAAAgYAAAAA&#10;" adj="379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9613900</wp:posOffset>
                </wp:positionV>
                <wp:extent cx="4257040" cy="299720"/>
                <wp:effectExtent l="0" t="0" r="0" b="571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58" cy="29954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31.6pt;margin-top:757pt;height:23.6pt;width:335.2pt;z-index:251674624;v-text-anchor:middle;mso-width-relative:page;mso-height-relative:page;" fillcolor="#948A54 [1614]" filled="t" stroked="f" coordsize="21600,21600" o:gfxdata="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Ao1ZtsAAAAOAQAADwAAAAAAAAABACAAAAAiAAAAZHJzL2Rvd25yZXYueG1s&#10;UEsBAhQAFAAAAAgAh07iQEbxjddnAgAA6AQAAA4AAAAAAAAAAQAgAAAAKgEAAGRycy9lMm9Eb2Mu&#10;eG1sUEsFBgAAAAAGAAYAWQEAAAMGAAAAAA==&#10;" adj="38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-999490</wp:posOffset>
                </wp:positionH>
                <wp:positionV relativeFrom="paragraph">
                  <wp:posOffset>9613900</wp:posOffset>
                </wp:positionV>
                <wp:extent cx="4257040" cy="299720"/>
                <wp:effectExtent l="0" t="0" r="0" b="571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58" cy="29954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78.7pt;margin-top:757pt;height:23.6pt;width:335.2pt;z-index:251672576;v-text-anchor:middle;mso-width-relative:page;mso-height-relative:page;" fillcolor="#632523 [1605]" filled="t" stroked="f" coordsize="21600,21600" o:gfxdata="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MI9X3bAAAADgEAAA8AAAAAAAAAAQAgAAAAIgAAAGRycy9kb3ducmV2Lnht&#10;bFBLAQIUABQAAAAIAIdO4kC0brBfaAIAAOgEAAAOAAAAAAAAAAEAIAAAACoBAABkcnMvZTJvRG9j&#10;LnhtbFBLBQYAAAAABgAGAFkBAAAEBgAAAAA=&#10;" adj="38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2479D"/>
    <w:rsid w:val="00131C23"/>
    <w:rsid w:val="00173DA5"/>
    <w:rsid w:val="00276FE0"/>
    <w:rsid w:val="002E30DF"/>
    <w:rsid w:val="004C73A8"/>
    <w:rsid w:val="005413E8"/>
    <w:rsid w:val="00593BEB"/>
    <w:rsid w:val="005B0B7D"/>
    <w:rsid w:val="00691BAC"/>
    <w:rsid w:val="00692397"/>
    <w:rsid w:val="0070579D"/>
    <w:rsid w:val="007545E3"/>
    <w:rsid w:val="007879F6"/>
    <w:rsid w:val="00897301"/>
    <w:rsid w:val="008A55C6"/>
    <w:rsid w:val="008B7334"/>
    <w:rsid w:val="008C1EB9"/>
    <w:rsid w:val="00974B9C"/>
    <w:rsid w:val="00A16EE2"/>
    <w:rsid w:val="00A26873"/>
    <w:rsid w:val="00A606E4"/>
    <w:rsid w:val="00A66FC5"/>
    <w:rsid w:val="00AE3B14"/>
    <w:rsid w:val="00B223BE"/>
    <w:rsid w:val="00B96F0D"/>
    <w:rsid w:val="00BA3C10"/>
    <w:rsid w:val="00BA74DF"/>
    <w:rsid w:val="00BB667B"/>
    <w:rsid w:val="00BE2B01"/>
    <w:rsid w:val="00BF0929"/>
    <w:rsid w:val="00CB5FEB"/>
    <w:rsid w:val="00CD1BBA"/>
    <w:rsid w:val="00D023B7"/>
    <w:rsid w:val="00D038F9"/>
    <w:rsid w:val="00D27604"/>
    <w:rsid w:val="00E25981"/>
    <w:rsid w:val="00E521C4"/>
    <w:rsid w:val="00EA2E11"/>
    <w:rsid w:val="00EC45B9"/>
    <w:rsid w:val="00F374BE"/>
    <w:rsid w:val="00FD5407"/>
    <w:rsid w:val="3782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zh-C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office6\templates\download\1d2c4e4b\Free%20Brown%20Resum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Free Brown Resume.docx</Template>
  <Pages>1</Pages>
  <Words>0</Words>
  <Characters>0</Characters>
  <Lines>1</Lines>
  <Paragraphs>1</Paragraphs>
  <TotalTime>24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2024-10-04T17:29:00Z</dcterms:created>
  <dc:creator>WPS_1713622083</dc:creator>
  <cp:lastModifiedBy>WPS_1713622083</cp:lastModifiedBy>
  <dcterms:modified xsi:type="dcterms:W3CDTF">2024-10-04T17:53:19Z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409B783238A7429995FE833800CDDDDF_11</vt:lpwstr>
  </property>
  <property fmtid="{D5CDD505-2E9C-101B-9397-08002B2CF9AE}" pid="3" name="KSOProductBuildVer">
    <vt:lpwstr>1033-12.2.0.17153</vt:lpwstr>
  </property>
</Properties>
</file>